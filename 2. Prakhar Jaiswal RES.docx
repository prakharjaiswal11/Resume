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9F4C7C">
        <w:trPr>
          <w:trHeight w:val="4746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41220" cy="2369820"/>
                      <wp:effectExtent l="19050" t="19050" r="30480" b="3048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1220" cy="23698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E1D1A5" id="Oval 2" o:spid="_x0000_s1026" alt="Title: Professional Headshot of Man" style="width:168.6pt;height:18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V2luZG93cyBQaG90byBF&#10;ZGl0b3IgMTAuMC4xMDAxMS4xNjM4NABXaW5kb3dzIFBob3RvIEVkaXRvciAxMC4wLjEwMDExLjE2&#10;Mzg0ADIwMjA6MDg6MjAgMTI6MDM6NTkAAAaQAwACAAAAFAAAERyQBAACAAAAFAAAETCSkQACAAAA&#10;AzMzAACSkgACAAAAAzMzAACgAQADAAAAAQABAADqHAAHAAAIDAAACRAAAAAA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Dw/&#10;eHBhY2tldCBlbmQ9J3cnPz7/2wBDAAMCAgMCAgMDAwMEAwMEBQgFBQQEBQoHBwYIDAoMDAsKCwsN&#10;DhIQDQ4RDgsLEBYQERMUFRUVDA8XGBYUGBIUFRT/2wBDAQMEBAUEBQkFBQkUDQsNFBQUFBQUFBQU&#10;FBQUFBQUFBQUFBQUFBQUFBQUFBQUFBQUFBQUFBQUFBQUFBQUFBQUFBT/wAARCANWAg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4A7087" w:rsidRDefault="004A7087" w:rsidP="001B2ABD">
            <w:pPr>
              <w:pStyle w:val="Title"/>
              <w:rPr>
                <w:rFonts w:ascii="Bell MT" w:hAnsi="Bell MT"/>
                <w:sz w:val="72"/>
                <w:szCs w:val="72"/>
              </w:rPr>
            </w:pPr>
            <w:r>
              <w:rPr>
                <w:rFonts w:ascii="Bell MT" w:hAnsi="Bell MT"/>
                <w:sz w:val="72"/>
                <w:szCs w:val="72"/>
              </w:rPr>
              <w:t>Prakhar J</w:t>
            </w:r>
            <w:r w:rsidR="00D95957" w:rsidRPr="004A7087">
              <w:rPr>
                <w:rFonts w:ascii="Bell MT" w:hAnsi="Bell MT"/>
                <w:sz w:val="72"/>
                <w:szCs w:val="72"/>
              </w:rPr>
              <w:t>aiswal</w:t>
            </w:r>
          </w:p>
          <w:p w:rsidR="009F4C7C" w:rsidRDefault="009F4C7C" w:rsidP="004A7087">
            <w:pPr>
              <w:pStyle w:val="ListParagraph"/>
              <w:rPr>
                <w:rFonts w:ascii="Baskerville Old Face" w:hAnsi="Baskerville Old Face"/>
                <w:sz w:val="32"/>
              </w:rPr>
            </w:pPr>
            <w:r w:rsidRPr="004A7087">
              <w:rPr>
                <w:rFonts w:ascii="Baskerville Old Face" w:hAnsi="Baskerville Old Face"/>
                <w:sz w:val="32"/>
              </w:rPr>
              <w:t>Software Engineer</w:t>
            </w:r>
          </w:p>
          <w:p w:rsidR="004A7087" w:rsidRPr="004A7087" w:rsidRDefault="004A7087" w:rsidP="004A7087">
            <w:pPr>
              <w:pStyle w:val="ListParagraph"/>
              <w:rPr>
                <w:rFonts w:ascii="Baskerville Old Face" w:hAnsi="Baskerville Old Face"/>
                <w:sz w:val="32"/>
              </w:rPr>
            </w:pPr>
          </w:p>
          <w:sdt>
            <w:sdtPr>
              <w:id w:val="-1711873194"/>
              <w:placeholder>
                <w:docPart w:val="746B1470F9594ECB982BA2283A5B038B"/>
              </w:placeholder>
              <w:temporary/>
              <w:showingPlcHdr/>
              <w15:appearance w15:val="hidden"/>
            </w:sdtPr>
            <w:sdtContent>
              <w:p w:rsidR="009F4C7C" w:rsidRDefault="009F4C7C" w:rsidP="009F4C7C">
                <w:pPr>
                  <w:pStyle w:val="NoSpacing"/>
                </w:pPr>
                <w:r w:rsidRPr="009F4C7C">
                  <w:rPr>
                    <w:rStyle w:val="Heading2Char"/>
                  </w:rPr>
                  <w:t>Profile</w:t>
                </w:r>
              </w:p>
            </w:sdtContent>
          </w:sdt>
          <w:p w:rsidR="009067D3" w:rsidRDefault="009067D3" w:rsidP="009C6991">
            <w:pPr>
              <w:pStyle w:val="NoSpacing"/>
              <w:rPr>
                <w:i/>
              </w:rPr>
            </w:pPr>
          </w:p>
          <w:p w:rsidR="009F4C7C" w:rsidRDefault="009F4C7C" w:rsidP="009C6991">
            <w:pPr>
              <w:pStyle w:val="NoSpacing"/>
              <w:rPr>
                <w:i/>
              </w:rPr>
            </w:pPr>
            <w:r w:rsidRPr="009C6991">
              <w:rPr>
                <w:i/>
              </w:rPr>
              <w:t>Diligent Information Science Engineer currently attending BMS Institute of Technology &amp; Management. Aiming to leverage proven communication, Problem-Solving &amp; teamwork skills to successfully fill the software engineer role at your company. Frequently praised as hard-working by my peers, I can be relied upon to help your company achieve</w:t>
            </w:r>
            <w:r w:rsidR="009C6991" w:rsidRPr="009C6991">
              <w:rPr>
                <w:i/>
              </w:rPr>
              <w:t xml:space="preserve"> </w:t>
            </w:r>
            <w:proofErr w:type="gramStart"/>
            <w:r w:rsidR="009C6991" w:rsidRPr="009C6991">
              <w:rPr>
                <w:i/>
              </w:rPr>
              <w:t>i</w:t>
            </w:r>
            <w:r w:rsidRPr="009C6991">
              <w:rPr>
                <w:i/>
              </w:rPr>
              <w:t xml:space="preserve">ts </w:t>
            </w:r>
            <w:r w:rsidR="009C6991" w:rsidRPr="009C6991">
              <w:rPr>
                <w:i/>
              </w:rPr>
              <w:t xml:space="preserve"> </w:t>
            </w:r>
            <w:r w:rsidRPr="009C6991">
              <w:rPr>
                <w:i/>
              </w:rPr>
              <w:t>goals</w:t>
            </w:r>
            <w:proofErr w:type="gramEnd"/>
            <w:r w:rsidR="009C6991" w:rsidRPr="009C6991">
              <w:rPr>
                <w:i/>
              </w:rPr>
              <w:t>.</w:t>
            </w:r>
          </w:p>
          <w:p w:rsidR="004A7087" w:rsidRPr="009C6991" w:rsidRDefault="004A7087" w:rsidP="009C6991">
            <w:pPr>
              <w:pStyle w:val="NoSpacing"/>
              <w:rPr>
                <w:i/>
              </w:rPr>
            </w:pPr>
          </w:p>
        </w:tc>
      </w:tr>
      <w:tr w:rsidR="001B2ABD" w:rsidTr="003B72CA">
        <w:tc>
          <w:tcPr>
            <w:tcW w:w="3600" w:type="dxa"/>
            <w:shd w:val="clear" w:color="auto" w:fill="FFFFFF" w:themeFill="background1"/>
          </w:tcPr>
          <w:sdt>
            <w:sdtPr>
              <w:rPr>
                <w:sz w:val="32"/>
              </w:rPr>
              <w:id w:val="-1954003311"/>
              <w:placeholder>
                <w:docPart w:val="01E4E44F23584A47BE56422CB2502663"/>
              </w:placeholder>
              <w:temporary/>
              <w:showingPlcHdr/>
              <w15:appearance w15:val="hidden"/>
            </w:sdtPr>
            <w:sdtEndPr/>
            <w:sdtContent>
              <w:p w:rsidR="00036450" w:rsidRPr="004A7087" w:rsidRDefault="00CB0055" w:rsidP="00CB0055">
                <w:pPr>
                  <w:pStyle w:val="Heading3"/>
                  <w:rPr>
                    <w:sz w:val="32"/>
                  </w:rPr>
                </w:pPr>
                <w:r w:rsidRPr="009067D3">
                  <w:rPr>
                    <w:sz w:val="36"/>
                    <w:szCs w:val="32"/>
                    <w:u w:val="single"/>
                  </w:rPr>
                  <w:t>Contact</w:t>
                </w:r>
              </w:p>
            </w:sdtContent>
          </w:sdt>
          <w:sdt>
            <w:sdtPr>
              <w:rPr>
                <w:rStyle w:val="SubtleReference"/>
                <w:sz w:val="28"/>
                <w:u w:val="none"/>
              </w:rPr>
              <w:id w:val="1111563247"/>
              <w:placeholder>
                <w:docPart w:val="D9B916000C084C258C9EA7BC53F6E8D8"/>
              </w:placeholder>
              <w:temporary/>
              <w:showingPlcHdr/>
              <w15:appearance w15:val="hidden"/>
            </w:sdtPr>
            <w:sdtEndPr>
              <w:rPr>
                <w:rStyle w:val="SubtleReference"/>
                <w:sz w:val="26"/>
              </w:rPr>
            </w:sdtEndPr>
            <w:sdtContent>
              <w:p w:rsidR="004D3011" w:rsidRPr="003B72CA" w:rsidRDefault="004D3011" w:rsidP="004A7087">
                <w:pPr>
                  <w:pStyle w:val="Heading3"/>
                  <w:rPr>
                    <w:rStyle w:val="SubtleReference"/>
                    <w:u w:val="none"/>
                  </w:rPr>
                </w:pPr>
                <w:r w:rsidRPr="004A7087">
                  <w:t>PHONE:</w:t>
                </w:r>
              </w:p>
            </w:sdtContent>
          </w:sdt>
          <w:p w:rsidR="004D3011" w:rsidRDefault="003B72CA" w:rsidP="003B72CA">
            <w:pPr>
              <w:pStyle w:val="NoSpacing"/>
            </w:pPr>
            <w:r>
              <w:t>6364040784</w:t>
            </w:r>
          </w:p>
          <w:p w:rsidR="004D3011" w:rsidRPr="004D3011" w:rsidRDefault="003B72CA" w:rsidP="004D3011">
            <w:r>
              <w:t>9555385515</w:t>
            </w:r>
          </w:p>
          <w:p w:rsidR="004D3011" w:rsidRDefault="003B72CA" w:rsidP="003B72CA">
            <w:pPr>
              <w:pStyle w:val="Heading3"/>
            </w:pPr>
            <w:r>
              <w:t>LINKDIN</w:t>
            </w:r>
            <w:r w:rsidR="004A7087">
              <w:t>:</w:t>
            </w:r>
          </w:p>
          <w:p w:rsidR="004D3011" w:rsidRDefault="004A7087" w:rsidP="003B72CA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CenturyGothic" w:eastAsia="CenturyGothic" w:cs="CenturyGothic"/>
                <w:color w:val="000000" w:themeColor="text1"/>
                <w:lang w:val="en-IN"/>
              </w:rPr>
            </w:pPr>
            <w:hyperlink r:id="rId12" w:history="1">
              <w:r w:rsidRPr="00E035D6">
                <w:rPr>
                  <w:rStyle w:val="Hyperlink"/>
                  <w:rFonts w:ascii="CenturyGothic" w:eastAsia="CenturyGothic" w:cs="CenturyGothic"/>
                  <w:lang w:val="en-IN"/>
                </w:rPr>
                <w:t>https://www.linkedin.com/in/prakharjaiswal-b98454</w:t>
              </w:r>
            </w:hyperlink>
          </w:p>
          <w:p w:rsidR="004A7087" w:rsidRDefault="004A7087" w:rsidP="003B72CA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CenturyGothic" w:eastAsia="CenturyGothic" w:cs="CenturyGothic"/>
                <w:color w:val="000000" w:themeColor="text1"/>
                <w:lang w:val="en-IN"/>
              </w:rPr>
            </w:pPr>
          </w:p>
          <w:p w:rsidR="004A7087" w:rsidRPr="004A7087" w:rsidRDefault="004A7087" w:rsidP="003B72CA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Style w:val="SubtleReference"/>
                <w:sz w:val="24"/>
                <w:u w:val="none"/>
              </w:rPr>
            </w:pPr>
            <w:r w:rsidRPr="004A7087">
              <w:rPr>
                <w:rStyle w:val="Heading3Char"/>
              </w:rPr>
              <w:t>GITHUB</w:t>
            </w:r>
            <w:r w:rsidRPr="004A7087">
              <w:rPr>
                <w:rStyle w:val="SubtleReference"/>
                <w:sz w:val="24"/>
                <w:u w:val="none"/>
              </w:rPr>
              <w:t>:</w:t>
            </w:r>
          </w:p>
          <w:p w:rsidR="004A7087" w:rsidRDefault="004A7087" w:rsidP="003B72CA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</w:pPr>
            <w:hyperlink r:id="rId13" w:history="1">
              <w:r>
                <w:rPr>
                  <w:rStyle w:val="Hyperlink"/>
                </w:rPr>
                <w:t>https://github.com/prakharjaiswal11</w:t>
              </w:r>
            </w:hyperlink>
          </w:p>
          <w:p w:rsidR="004A7087" w:rsidRDefault="004A7087" w:rsidP="003B72CA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</w:pPr>
          </w:p>
          <w:p w:rsidR="004A7087" w:rsidRDefault="004A7087" w:rsidP="004A7087">
            <w:pPr>
              <w:pStyle w:val="Heading3"/>
              <w:rPr>
                <w:sz w:val="28"/>
              </w:rPr>
            </w:pPr>
            <w:r w:rsidRPr="004A7087">
              <w:rPr>
                <w:sz w:val="28"/>
              </w:rPr>
              <w:t>TWITTER:</w:t>
            </w:r>
          </w:p>
          <w:p w:rsidR="004A7087" w:rsidRPr="004A7087" w:rsidRDefault="004A7087" w:rsidP="004A7087">
            <w:hyperlink r:id="rId14" w:history="1">
              <w:r>
                <w:rPr>
                  <w:rStyle w:val="Hyperlink"/>
                </w:rPr>
                <w:t>https://twitter.com/Prakhar58432740</w:t>
              </w:r>
            </w:hyperlink>
          </w:p>
          <w:sdt>
            <w:sdtPr>
              <w:rPr>
                <w:u w:val="single"/>
              </w:rPr>
              <w:id w:val="-240260293"/>
              <w:placeholder>
                <w:docPart w:val="77A3971ED0FA4F40964221C6C24EFE2F"/>
              </w:placeholder>
              <w:temporary/>
              <w:showingPlcHdr/>
              <w15:appearance w15:val="hidden"/>
            </w:sdtPr>
            <w:sdtEndPr/>
            <w:sdtContent>
              <w:p w:rsidR="004D3011" w:rsidRPr="009067D3" w:rsidRDefault="004D3011" w:rsidP="009067D3">
                <w:pPr>
                  <w:pStyle w:val="NoSpacing"/>
                  <w:rPr>
                    <w:u w:val="single"/>
                  </w:rPr>
                </w:pPr>
                <w:r w:rsidRPr="009067D3">
                  <w:rPr>
                    <w:rStyle w:val="Heading3Char"/>
                  </w:rPr>
                  <w:t>EMAIL:</w:t>
                </w:r>
              </w:p>
            </w:sdtContent>
          </w:sdt>
          <w:p w:rsidR="00036450" w:rsidRPr="00E4381A" w:rsidRDefault="003B72CA" w:rsidP="004D3011">
            <w:pPr>
              <w:rPr>
                <w:rStyle w:val="Hyperlink"/>
              </w:rPr>
            </w:pPr>
            <w:r>
              <w:t>prakhar.jais18@gmail.com</w:t>
            </w:r>
          </w:p>
          <w:p w:rsidR="003B72CA" w:rsidRPr="004A7087" w:rsidRDefault="003B72CA" w:rsidP="003B72CA">
            <w:pPr>
              <w:pStyle w:val="Heading3"/>
              <w:rPr>
                <w:sz w:val="36"/>
                <w:u w:val="single"/>
              </w:rPr>
            </w:pPr>
            <w:r w:rsidRPr="009067D3">
              <w:rPr>
                <w:sz w:val="32"/>
                <w:u w:val="single"/>
              </w:rPr>
              <w:t>SOFTWARE SKILLS</w:t>
            </w:r>
          </w:p>
          <w:p w:rsidR="004D3011" w:rsidRPr="003B72CA" w:rsidRDefault="003B72CA" w:rsidP="003B72CA">
            <w:pPr>
              <w:pStyle w:val="Heading2"/>
              <w:numPr>
                <w:ilvl w:val="0"/>
                <w:numId w:val="4"/>
              </w:numPr>
              <w:rPr>
                <w:sz w:val="24"/>
              </w:rPr>
            </w:pPr>
            <w:r w:rsidRPr="003B72CA">
              <w:rPr>
                <w:sz w:val="24"/>
                <w:lang w:val="en-IN"/>
              </w:rPr>
              <w:t>Data Structures &amp; Algorithms</w:t>
            </w:r>
          </w:p>
          <w:p w:rsidR="004D3011" w:rsidRPr="003B72CA" w:rsidRDefault="003B72CA" w:rsidP="003B72CA">
            <w:pPr>
              <w:pStyle w:val="Heading2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B72CA">
              <w:rPr>
                <w:sz w:val="24"/>
                <w:szCs w:val="24"/>
                <w:lang w:val="en-IN"/>
              </w:rPr>
              <w:t>STL</w:t>
            </w:r>
          </w:p>
          <w:p w:rsidR="004D3011" w:rsidRPr="003B72CA" w:rsidRDefault="003B72CA" w:rsidP="003B72CA">
            <w:pPr>
              <w:pStyle w:val="Heading2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B72CA">
              <w:rPr>
                <w:sz w:val="24"/>
                <w:szCs w:val="24"/>
                <w:lang w:val="en-IN"/>
              </w:rPr>
              <w:t>Dynamic Programming</w:t>
            </w:r>
          </w:p>
          <w:p w:rsidR="009067D3" w:rsidRDefault="003B72CA" w:rsidP="009067D3">
            <w:pPr>
              <w:pStyle w:val="Heading2"/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3B72CA">
              <w:rPr>
                <w:sz w:val="24"/>
                <w:szCs w:val="24"/>
                <w:lang w:val="en-IN"/>
              </w:rPr>
              <w:t>OOPs C++</w:t>
            </w:r>
          </w:p>
          <w:p w:rsidR="009067D3" w:rsidRPr="009067D3" w:rsidRDefault="009067D3" w:rsidP="009067D3">
            <w:pPr>
              <w:rPr>
                <w:lang w:val="en-IN"/>
              </w:rPr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4A7087" w:rsidRDefault="009C70E2" w:rsidP="004A7087">
            <w:pPr>
              <w:pStyle w:val="Heading2"/>
            </w:pPr>
            <w:sdt>
              <w:sdtPr>
                <w:id w:val="1049110328"/>
                <w:placeholder>
                  <w:docPart w:val="DFB088AAB70E4181AF1CE91CEE65E46A"/>
                </w:placeholder>
                <w:temporary/>
                <w:showingPlcHdr/>
                <w15:appearance w15:val="hidden"/>
              </w:sdtPr>
              <w:sdtEndPr/>
              <w:sdtContent>
                <w:r w:rsidR="00E25A26" w:rsidRPr="00036450">
                  <w:t>EDUCATION</w:t>
                </w:r>
              </w:sdtContent>
            </w:sdt>
          </w:p>
          <w:p w:rsidR="004A7087" w:rsidRPr="004A7087" w:rsidRDefault="009F4C7C" w:rsidP="004A7087">
            <w:pPr>
              <w:pStyle w:val="Heading1"/>
              <w:rPr>
                <w:lang w:val="en-IN"/>
              </w:rPr>
            </w:pPr>
            <w:r w:rsidRPr="009C6991">
              <w:t xml:space="preserve">BMS Institute of Technology </w:t>
            </w:r>
            <w:r w:rsidRPr="009C6991">
              <w:rPr>
                <w:rFonts w:ascii="CenturyGothic-Italic" w:eastAsia="CenturyGothic-Italic" w:cs="CenturyGothic-Italic"/>
                <w:i/>
                <w:iCs/>
                <w:lang w:val="en-IN"/>
              </w:rPr>
              <w:t xml:space="preserve">- </w:t>
            </w:r>
            <w:proofErr w:type="spellStart"/>
            <w:proofErr w:type="gramStart"/>
            <w:r w:rsidRPr="009C6991">
              <w:t>Avalahalli</w:t>
            </w:r>
            <w:proofErr w:type="spellEnd"/>
            <w:r w:rsidRPr="009C6991">
              <w:t xml:space="preserve"> ,</w:t>
            </w:r>
            <w:proofErr w:type="gramEnd"/>
            <w:r w:rsidRPr="009C6991">
              <w:t xml:space="preserve"> </w:t>
            </w:r>
            <w:proofErr w:type="spellStart"/>
            <w:r w:rsidRPr="009C6991">
              <w:t>Yelahanka</w:t>
            </w:r>
            <w:proofErr w:type="spellEnd"/>
            <w:r w:rsidRPr="009C6991">
              <w:t xml:space="preserve"> , Bengaluru ,</w:t>
            </w:r>
            <w:r w:rsidR="009C6991" w:rsidRPr="009C6991">
              <w:t xml:space="preserve"> </w:t>
            </w:r>
            <w:r w:rsidRPr="009C6991">
              <w:rPr>
                <w:lang w:val="en-IN"/>
              </w:rPr>
              <w:t>Karnataka</w:t>
            </w:r>
          </w:p>
          <w:p w:rsidR="009C6991" w:rsidRDefault="009C6991" w:rsidP="009C6991">
            <w:pPr>
              <w:pStyle w:val="NoSpacing"/>
              <w:rPr>
                <w:lang w:val="en-IN"/>
              </w:rPr>
            </w:pPr>
          </w:p>
          <w:p w:rsidR="009C6991" w:rsidRDefault="009C6991" w:rsidP="009C6991">
            <w:pPr>
              <w:pStyle w:val="NoSpacing"/>
              <w:rPr>
                <w:lang w:val="en-IN"/>
              </w:rPr>
            </w:pPr>
            <w:r>
              <w:rPr>
                <w:lang w:val="en-IN"/>
              </w:rPr>
              <w:t>2018-2022</w:t>
            </w:r>
          </w:p>
          <w:p w:rsidR="00036450" w:rsidRPr="009F4C7C" w:rsidRDefault="009F4C7C" w:rsidP="009F4C7C">
            <w:pPr>
              <w:rPr>
                <w:lang w:val="en-IN"/>
              </w:rPr>
            </w:pPr>
            <w:r>
              <w:rPr>
                <w:lang w:val="en-IN"/>
              </w:rPr>
              <w:t>Information Science</w:t>
            </w:r>
          </w:p>
          <w:p w:rsidR="009067D3" w:rsidRPr="009067D3" w:rsidRDefault="009C6991" w:rsidP="009067D3">
            <w:pPr>
              <w:pStyle w:val="Heading2"/>
            </w:pPr>
            <w:r>
              <w:t>PROJECTS</w:t>
            </w:r>
          </w:p>
          <w:p w:rsidR="004A7087" w:rsidRDefault="004A7087" w:rsidP="004A7087">
            <w:pPr>
              <w:pStyle w:val="ListParagraph"/>
              <w:numPr>
                <w:ilvl w:val="0"/>
                <w:numId w:val="5"/>
              </w:numPr>
            </w:pPr>
            <w:r>
              <w:t>Snake Game</w:t>
            </w:r>
          </w:p>
          <w:p w:rsidR="004A7087" w:rsidRDefault="004A7087" w:rsidP="004A7087">
            <w:pPr>
              <w:pStyle w:val="ListParagraph"/>
              <w:numPr>
                <w:ilvl w:val="0"/>
                <w:numId w:val="5"/>
              </w:numPr>
            </w:pPr>
            <w:r>
              <w:t>Sudoku Solver</w:t>
            </w:r>
          </w:p>
          <w:p w:rsidR="004A7087" w:rsidRDefault="004A7087" w:rsidP="004A7087">
            <w:pPr>
              <w:pStyle w:val="ListParagraph"/>
              <w:numPr>
                <w:ilvl w:val="0"/>
                <w:numId w:val="5"/>
              </w:numPr>
            </w:pPr>
            <w:r>
              <w:t>Block Breaker Game</w:t>
            </w:r>
          </w:p>
          <w:p w:rsidR="004A7087" w:rsidRDefault="004A7087" w:rsidP="004A7087">
            <w:pPr>
              <w:pStyle w:val="ListParagraph"/>
              <w:numPr>
                <w:ilvl w:val="0"/>
                <w:numId w:val="5"/>
              </w:numPr>
            </w:pPr>
            <w:r>
              <w:t>Employee Management System</w:t>
            </w:r>
          </w:p>
          <w:p w:rsidR="004A7087" w:rsidRDefault="004A7087" w:rsidP="004A7087">
            <w:pPr>
              <w:pStyle w:val="ListParagraph"/>
            </w:pPr>
          </w:p>
          <w:sdt>
            <w:sdtPr>
              <w:id w:val="1669594239"/>
              <w:placeholder>
                <w:docPart w:val="ED4E4F5BB4BE4610884072F994C3EEC8"/>
              </w:placeholder>
              <w:temporary/>
              <w:showingPlcHdr/>
              <w15:appearance w15:val="hidden"/>
            </w:sdtPr>
            <w:sdtEndPr/>
            <w:sdtContent>
              <w:p w:rsidR="00036450" w:rsidRPr="009067D3" w:rsidRDefault="00180329" w:rsidP="009067D3">
                <w:pPr>
                  <w:pStyle w:val="Heading2"/>
                </w:pPr>
                <w:r w:rsidRPr="009067D3">
                  <w:rPr>
                    <w:rStyle w:val="Heading2Char"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5AFFFF85" wp14:editId="29FA67EF">
                  <wp:extent cx="3756660" cy="1478280"/>
                  <wp:effectExtent l="0" t="0" r="15240" b="762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3117B" w:rsidRDefault="009C70E2" w:rsidP="000C45FF">
      <w:pPr>
        <w:tabs>
          <w:tab w:val="left" w:pos="990"/>
        </w:tabs>
      </w:pPr>
    </w:p>
    <w:sectPr w:rsidR="0043117B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0E2" w:rsidRDefault="009C70E2" w:rsidP="000C45FF">
      <w:r>
        <w:separator/>
      </w:r>
    </w:p>
  </w:endnote>
  <w:endnote w:type="continuationSeparator" w:id="0">
    <w:p w:rsidR="009C70E2" w:rsidRDefault="009C70E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Goth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Gothic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0E2" w:rsidRDefault="009C70E2" w:rsidP="000C45FF">
      <w:r>
        <w:separator/>
      </w:r>
    </w:p>
  </w:footnote>
  <w:footnote w:type="continuationSeparator" w:id="0">
    <w:p w:rsidR="009C70E2" w:rsidRDefault="009C70E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6574"/>
    <w:multiLevelType w:val="hybridMultilevel"/>
    <w:tmpl w:val="B380B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4A2D"/>
    <w:multiLevelType w:val="hybridMultilevel"/>
    <w:tmpl w:val="C28C2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0248"/>
    <w:multiLevelType w:val="hybridMultilevel"/>
    <w:tmpl w:val="816A1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42F11"/>
    <w:multiLevelType w:val="hybridMultilevel"/>
    <w:tmpl w:val="D966AB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3733D"/>
    <w:multiLevelType w:val="hybridMultilevel"/>
    <w:tmpl w:val="539C0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5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B72CA"/>
    <w:rsid w:val="004071FC"/>
    <w:rsid w:val="00445947"/>
    <w:rsid w:val="004813B3"/>
    <w:rsid w:val="00496591"/>
    <w:rsid w:val="004A7087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067D3"/>
    <w:rsid w:val="009260CD"/>
    <w:rsid w:val="00952C25"/>
    <w:rsid w:val="009C6991"/>
    <w:rsid w:val="009C70E2"/>
    <w:rsid w:val="009F4C7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95957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991"/>
  </w:style>
  <w:style w:type="paragraph" w:styleId="Heading1">
    <w:name w:val="heading 1"/>
    <w:basedOn w:val="Normal"/>
    <w:next w:val="Normal"/>
    <w:link w:val="Heading1Char"/>
    <w:uiPriority w:val="9"/>
    <w:qFormat/>
    <w:rsid w:val="009C699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9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9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9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9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9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9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9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991"/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C69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991"/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699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C6991"/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9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C6991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9C6991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C6991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NoSpacing">
    <w:name w:val="No Spacing"/>
    <w:uiPriority w:val="1"/>
    <w:qFormat/>
    <w:rsid w:val="009C6991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C6991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991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991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991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991"/>
    <w:rPr>
      <w:rFonts w:asciiTheme="majorHAnsi" w:eastAsiaTheme="majorEastAsia" w:hAnsiTheme="majorHAnsi" w:cstheme="majorBidi"/>
      <w:color w:val="4B4545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6991"/>
    <w:pPr>
      <w:spacing w:line="240" w:lineRule="auto"/>
    </w:pPr>
    <w:rPr>
      <w:b/>
      <w:bCs/>
      <w:smallCaps/>
      <w:color w:val="94B6D2" w:themeColor="accent1"/>
      <w:spacing w:val="6"/>
    </w:rPr>
  </w:style>
  <w:style w:type="character" w:styleId="Strong">
    <w:name w:val="Strong"/>
    <w:basedOn w:val="DefaultParagraphFont"/>
    <w:uiPriority w:val="22"/>
    <w:qFormat/>
    <w:rsid w:val="009C699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C699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69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99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991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C69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6991"/>
    <w:rPr>
      <w:b w:val="0"/>
      <w:bCs w:val="0"/>
      <w:i/>
      <w:iCs/>
      <w:color w:val="94B6D2" w:themeColor="accent1"/>
    </w:rPr>
  </w:style>
  <w:style w:type="character" w:styleId="SubtleReference">
    <w:name w:val="Subtle Reference"/>
    <w:basedOn w:val="DefaultParagraphFont"/>
    <w:uiPriority w:val="31"/>
    <w:qFormat/>
    <w:rsid w:val="009C69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6991"/>
    <w:rPr>
      <w:b/>
      <w:bCs/>
      <w:smallCaps/>
      <w:color w:val="94B6D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699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991"/>
    <w:pPr>
      <w:outlineLvl w:val="9"/>
    </w:pPr>
  </w:style>
  <w:style w:type="paragraph" w:styleId="ListParagraph">
    <w:name w:val="List Paragraph"/>
    <w:basedOn w:val="Normal"/>
    <w:uiPriority w:val="34"/>
    <w:qFormat/>
    <w:rsid w:val="004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kharjaiswal11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prakharjaiswal-b9845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witter.com/Prakhar5843274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Active listening</c:v>
                </c:pt>
                <c:pt idx="1">
                  <c:v>Leadership</c:v>
                </c:pt>
                <c:pt idx="2">
                  <c:v>Problem resolution</c:v>
                </c:pt>
                <c:pt idx="3">
                  <c:v>Communication Skills</c:v>
                </c:pt>
                <c:pt idx="4">
                  <c:v>C/C++</c:v>
                </c:pt>
                <c:pt idx="5">
                  <c:v>Competitive Coding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0.9</c:v>
                </c:pt>
                <c:pt idx="3">
                  <c:v>0.75</c:v>
                </c:pt>
                <c:pt idx="4">
                  <c:v>1</c:v>
                </c:pt>
                <c:pt idx="5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6"/>
        <c:overlap val="-5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E4E44F23584A47BE56422CB250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1B57-0F2E-45B1-A08D-AA7A721C3C20}"/>
      </w:docPartPr>
      <w:docPartBody>
        <w:p w:rsidR="00000000" w:rsidRDefault="00300F51">
          <w:pPr>
            <w:pStyle w:val="01E4E44F23584A47BE56422CB2502663"/>
          </w:pPr>
          <w:r w:rsidRPr="00CB0055">
            <w:t>Contact</w:t>
          </w:r>
        </w:p>
      </w:docPartBody>
    </w:docPart>
    <w:docPart>
      <w:docPartPr>
        <w:name w:val="D9B916000C084C258C9EA7BC53F6E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41542-2BE4-4E52-B72C-E8D9FCAA5575}"/>
      </w:docPartPr>
      <w:docPartBody>
        <w:p w:rsidR="00000000" w:rsidRDefault="00300F51">
          <w:pPr>
            <w:pStyle w:val="D9B916000C084C258C9EA7BC53F6E8D8"/>
          </w:pPr>
          <w:r w:rsidRPr="004D3011">
            <w:t>PHONE:</w:t>
          </w:r>
        </w:p>
      </w:docPartBody>
    </w:docPart>
    <w:docPart>
      <w:docPartPr>
        <w:name w:val="77A3971ED0FA4F40964221C6C24EF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1ABC9-0899-4B89-9581-05A73A68873C}"/>
      </w:docPartPr>
      <w:docPartBody>
        <w:p w:rsidR="00000000" w:rsidRDefault="00300F51">
          <w:pPr>
            <w:pStyle w:val="77A3971ED0FA4F40964221C6C24EFE2F"/>
          </w:pPr>
          <w:r w:rsidRPr="004D3011">
            <w:t>EMAIL:</w:t>
          </w:r>
        </w:p>
      </w:docPartBody>
    </w:docPart>
    <w:docPart>
      <w:docPartPr>
        <w:name w:val="DFB088AAB70E4181AF1CE91CEE65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68F7-8751-4180-862E-79D80A5861E8}"/>
      </w:docPartPr>
      <w:docPartBody>
        <w:p w:rsidR="00000000" w:rsidRDefault="00300F51">
          <w:pPr>
            <w:pStyle w:val="DFB088AAB70E4181AF1CE91CEE65E46A"/>
          </w:pPr>
          <w:r w:rsidRPr="00036450">
            <w:t>EDUCATION</w:t>
          </w:r>
        </w:p>
      </w:docPartBody>
    </w:docPart>
    <w:docPart>
      <w:docPartPr>
        <w:name w:val="ED4E4F5BB4BE4610884072F994C3E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44BF6-B028-4EDA-A6A9-18F1AC0DA5EE}"/>
      </w:docPartPr>
      <w:docPartBody>
        <w:p w:rsidR="00000000" w:rsidRDefault="00300F51">
          <w:pPr>
            <w:pStyle w:val="ED4E4F5BB4BE4610884072F994C3EEC8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746B1470F9594ECB982BA2283A5B0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FBB26-EE0F-47CE-B8B9-213B52D9E3BA}"/>
      </w:docPartPr>
      <w:docPartBody>
        <w:p w:rsidR="00000000" w:rsidRDefault="0054780A" w:rsidP="0054780A">
          <w:pPr>
            <w:pStyle w:val="746B1470F9594ECB982BA2283A5B038B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Goth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Gothic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0A"/>
    <w:rsid w:val="00300F51"/>
    <w:rsid w:val="0054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4C8CBF3C3847E6A27C02B501C3F194">
    <w:name w:val="F04C8CBF3C3847E6A27C02B501C3F194"/>
  </w:style>
  <w:style w:type="paragraph" w:customStyle="1" w:styleId="C403871EBE9C43CF85AC859A698EAE96">
    <w:name w:val="C403871EBE9C43CF85AC859A698EAE96"/>
  </w:style>
  <w:style w:type="paragraph" w:customStyle="1" w:styleId="4C3DD16BC8EF4BE8B2695693483350B8">
    <w:name w:val="4C3DD16BC8EF4BE8B2695693483350B8"/>
  </w:style>
  <w:style w:type="paragraph" w:customStyle="1" w:styleId="F388193EE2D0466C91E511F79A8CD685">
    <w:name w:val="F388193EE2D0466C91E511F79A8CD685"/>
  </w:style>
  <w:style w:type="paragraph" w:customStyle="1" w:styleId="01E4E44F23584A47BE56422CB2502663">
    <w:name w:val="01E4E44F23584A47BE56422CB2502663"/>
  </w:style>
  <w:style w:type="paragraph" w:customStyle="1" w:styleId="D9B916000C084C258C9EA7BC53F6E8D8">
    <w:name w:val="D9B916000C084C258C9EA7BC53F6E8D8"/>
  </w:style>
  <w:style w:type="paragraph" w:customStyle="1" w:styleId="3A7260AF60974ABD9F8B9D40E3C2F7A9">
    <w:name w:val="3A7260AF60974ABD9F8B9D40E3C2F7A9"/>
  </w:style>
  <w:style w:type="paragraph" w:customStyle="1" w:styleId="A4B186B6C18F4A4C80BD128141488600">
    <w:name w:val="A4B186B6C18F4A4C80BD128141488600"/>
  </w:style>
  <w:style w:type="paragraph" w:customStyle="1" w:styleId="70CD90FF4544424BA6A6439BD1408978">
    <w:name w:val="70CD90FF4544424BA6A6439BD1408978"/>
  </w:style>
  <w:style w:type="paragraph" w:customStyle="1" w:styleId="77A3971ED0FA4F40964221C6C24EFE2F">
    <w:name w:val="77A3971ED0FA4F40964221C6C24EFE2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4FCA0FFA39F495182F2CE3DBA7A607D">
    <w:name w:val="E4FCA0FFA39F495182F2CE3DBA7A607D"/>
  </w:style>
  <w:style w:type="paragraph" w:customStyle="1" w:styleId="A0AC499C573C4FD7BE910E35DFCD856F">
    <w:name w:val="A0AC499C573C4FD7BE910E35DFCD856F"/>
  </w:style>
  <w:style w:type="paragraph" w:customStyle="1" w:styleId="6831FD2B05AE45EF95D9FE1B485CA2F1">
    <w:name w:val="6831FD2B05AE45EF95D9FE1B485CA2F1"/>
  </w:style>
  <w:style w:type="paragraph" w:customStyle="1" w:styleId="31D2F698860F4B82912A3914ABD3C083">
    <w:name w:val="31D2F698860F4B82912A3914ABD3C083"/>
  </w:style>
  <w:style w:type="paragraph" w:customStyle="1" w:styleId="5ACBC72268C644A2946713F8B60D549B">
    <w:name w:val="5ACBC72268C644A2946713F8B60D549B"/>
  </w:style>
  <w:style w:type="paragraph" w:customStyle="1" w:styleId="CEC9049AA4324B408FA91BE8C6C8C0AF">
    <w:name w:val="CEC9049AA4324B408FA91BE8C6C8C0AF"/>
  </w:style>
  <w:style w:type="paragraph" w:customStyle="1" w:styleId="DFB088AAB70E4181AF1CE91CEE65E46A">
    <w:name w:val="DFB088AAB70E4181AF1CE91CEE65E46A"/>
  </w:style>
  <w:style w:type="paragraph" w:customStyle="1" w:styleId="228BC80AB58446A3AE0B38A8EF35EA70">
    <w:name w:val="228BC80AB58446A3AE0B38A8EF35EA70"/>
  </w:style>
  <w:style w:type="paragraph" w:customStyle="1" w:styleId="33E761B1003541239A17136B8D636E6A">
    <w:name w:val="33E761B1003541239A17136B8D636E6A"/>
  </w:style>
  <w:style w:type="paragraph" w:customStyle="1" w:styleId="9466509B7D444D7CA0EB193D82B006D3">
    <w:name w:val="9466509B7D444D7CA0EB193D82B006D3"/>
  </w:style>
  <w:style w:type="paragraph" w:customStyle="1" w:styleId="5B4C316EAAD84F48834DF4DDCE066304">
    <w:name w:val="5B4C316EAAD84F48834DF4DDCE066304"/>
  </w:style>
  <w:style w:type="paragraph" w:customStyle="1" w:styleId="1F77C0E4043842C39C397562C5FC7A7C">
    <w:name w:val="1F77C0E4043842C39C397562C5FC7A7C"/>
  </w:style>
  <w:style w:type="paragraph" w:customStyle="1" w:styleId="41CFD0BD20574115B4FAFDEDE1CB43B4">
    <w:name w:val="41CFD0BD20574115B4FAFDEDE1CB43B4"/>
  </w:style>
  <w:style w:type="paragraph" w:customStyle="1" w:styleId="DDBEF898E653406C86C7B21CE9FF386D">
    <w:name w:val="DDBEF898E653406C86C7B21CE9FF386D"/>
  </w:style>
  <w:style w:type="paragraph" w:customStyle="1" w:styleId="BE1B8AD5BF60462DA8D3C73605216ED7">
    <w:name w:val="BE1B8AD5BF60462DA8D3C73605216ED7"/>
  </w:style>
  <w:style w:type="paragraph" w:customStyle="1" w:styleId="864BF6212CBA46CEB6E0E20EBDEE5CE9">
    <w:name w:val="864BF6212CBA46CEB6E0E20EBDEE5CE9"/>
  </w:style>
  <w:style w:type="paragraph" w:customStyle="1" w:styleId="8D550B6991DA479D81B2958F35CC9019">
    <w:name w:val="8D550B6991DA479D81B2958F35CC9019"/>
  </w:style>
  <w:style w:type="paragraph" w:customStyle="1" w:styleId="8A223E3C3EA846C0933C851430C02FE3">
    <w:name w:val="8A223E3C3EA846C0933C851430C02FE3"/>
  </w:style>
  <w:style w:type="paragraph" w:customStyle="1" w:styleId="DEFE06C7D96648F5948C254A1BC2F933">
    <w:name w:val="DEFE06C7D96648F5948C254A1BC2F933"/>
  </w:style>
  <w:style w:type="paragraph" w:customStyle="1" w:styleId="E5086090287C4C39B6424B11D3786327">
    <w:name w:val="E5086090287C4C39B6424B11D3786327"/>
  </w:style>
  <w:style w:type="paragraph" w:customStyle="1" w:styleId="8BDE8FE245FD4342B8B6F2724507D329">
    <w:name w:val="8BDE8FE245FD4342B8B6F2724507D329"/>
  </w:style>
  <w:style w:type="paragraph" w:customStyle="1" w:styleId="0CED4A4D04B54C9E839C92E8D37F444C">
    <w:name w:val="0CED4A4D04B54C9E839C92E8D37F444C"/>
  </w:style>
  <w:style w:type="paragraph" w:customStyle="1" w:styleId="43620E6BE76F4DF689521912713880FD">
    <w:name w:val="43620E6BE76F4DF689521912713880FD"/>
  </w:style>
  <w:style w:type="paragraph" w:customStyle="1" w:styleId="38736F86FDAA45D196355F2A582FA912">
    <w:name w:val="38736F86FDAA45D196355F2A582FA912"/>
  </w:style>
  <w:style w:type="paragraph" w:customStyle="1" w:styleId="D07EFF9D963348DCA6C7B5A52A177AFD">
    <w:name w:val="D07EFF9D963348DCA6C7B5A52A177AFD"/>
  </w:style>
  <w:style w:type="paragraph" w:customStyle="1" w:styleId="EDBFFE5C3F4C45F7BD46CEBF877E91A2">
    <w:name w:val="EDBFFE5C3F4C45F7BD46CEBF877E91A2"/>
  </w:style>
  <w:style w:type="paragraph" w:customStyle="1" w:styleId="F03575C324C64EEB84FEA280C64A7639">
    <w:name w:val="F03575C324C64EEB84FEA280C64A7639"/>
  </w:style>
  <w:style w:type="paragraph" w:customStyle="1" w:styleId="DAE33E14353A43158BB1F4782A43DB79">
    <w:name w:val="DAE33E14353A43158BB1F4782A43DB79"/>
  </w:style>
  <w:style w:type="paragraph" w:customStyle="1" w:styleId="3EFB691EF4FA44B18F1499CCB4F33163">
    <w:name w:val="3EFB691EF4FA44B18F1499CCB4F33163"/>
  </w:style>
  <w:style w:type="paragraph" w:customStyle="1" w:styleId="2A63076B94DD45EF8074DBB1161D25D2">
    <w:name w:val="2A63076B94DD45EF8074DBB1161D25D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D4E4F5BB4BE4610884072F994C3EEC8">
    <w:name w:val="ED4E4F5BB4BE4610884072F994C3EEC8"/>
  </w:style>
  <w:style w:type="paragraph" w:customStyle="1" w:styleId="746B1470F9594ECB982BA2283A5B038B">
    <w:name w:val="746B1470F9594ECB982BA2283A5B038B"/>
    <w:rsid w:val="00547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2020-08-20T06:23:00Z</dcterms:created>
  <dcterms:modified xsi:type="dcterms:W3CDTF">2020-08-20T07:20:00Z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