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14:paraId="3641CCF6" w14:textId="77777777" w:rsidTr="00E433AE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64251D06" w14:textId="7582137F" w:rsidR="006D409C" w:rsidRDefault="006D409C" w:rsidP="00DF586F">
            <w:pPr>
              <w:tabs>
                <w:tab w:val="left" w:pos="990"/>
              </w:tabs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14:paraId="7ED74FC2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73403EEF18AF4A10A3A86B9282F3098B"/>
              </w:placeholder>
              <w:temporary/>
              <w:showingPlcHdr/>
              <w15:appearance w15:val="hidden"/>
            </w:sdtPr>
            <w:sdtEndPr/>
            <w:sdtContent>
              <w:p w14:paraId="251BCADA" w14:textId="77777777"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14:paraId="6771B25F" w14:textId="77777777" w:rsidTr="00E433AE">
        <w:trPr>
          <w:trHeight w:val="2006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1560C2F3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3C23A5FD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750E405" wp14:editId="754890CB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8499EC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50E405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438499EC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3EA3C037" w14:textId="77777777" w:rsidR="005438F1" w:rsidRPr="005438F1" w:rsidRDefault="005438F1" w:rsidP="005438F1">
            <w:pPr>
              <w:rPr>
                <w:sz w:val="36"/>
                <w:szCs w:val="36"/>
              </w:rPr>
            </w:pPr>
            <w:r w:rsidRPr="005438F1">
              <w:rPr>
                <w:rFonts w:ascii="Calibri" w:eastAsia="Calibri" w:hAnsi="Calibri" w:cs="Calibri"/>
                <w:b/>
                <w:sz w:val="36"/>
                <w:szCs w:val="36"/>
              </w:rPr>
              <w:t>Information Science</w:t>
            </w:r>
          </w:p>
          <w:p w14:paraId="2B11C7A3" w14:textId="77777777" w:rsidR="005438F1" w:rsidRPr="005438F1" w:rsidRDefault="001B5A5E" w:rsidP="005438F1">
            <w:pPr>
              <w:spacing w:after="16"/>
              <w:rPr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BMS Institute o</w:t>
            </w:r>
            <w:r w:rsidR="005438F1" w:rsidRPr="005438F1">
              <w:rPr>
                <w:rFonts w:ascii="Calibri" w:eastAsia="Calibri" w:hAnsi="Calibri" w:cs="Calibri"/>
                <w:sz w:val="36"/>
                <w:szCs w:val="36"/>
              </w:rPr>
              <w:t>f Technology</w:t>
            </w:r>
          </w:p>
          <w:p w14:paraId="642480E5" w14:textId="77777777" w:rsidR="006D409C" w:rsidRPr="005438F1" w:rsidRDefault="005438F1" w:rsidP="005438F1">
            <w:pPr>
              <w:rPr>
                <w:sz w:val="36"/>
                <w:szCs w:val="36"/>
              </w:rPr>
            </w:pPr>
            <w:r w:rsidRPr="005438F1">
              <w:rPr>
                <w:rFonts w:ascii="Calibri" w:eastAsia="Calibri" w:hAnsi="Calibri" w:cs="Calibri"/>
                <w:i/>
                <w:color w:val="666766"/>
                <w:sz w:val="36"/>
                <w:szCs w:val="36"/>
              </w:rPr>
              <w:t>07/2018 - 08/2022</w:t>
            </w:r>
            <w:r w:rsidR="00F67DED"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 </w:t>
            </w:r>
            <w:r w:rsidRPr="005438F1"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  <w:r w:rsidRPr="005438F1">
              <w:rPr>
                <w:rFonts w:ascii="Calibri" w:eastAsia="Calibri" w:hAnsi="Calibri" w:cs="Calibri"/>
                <w:color w:val="000000"/>
                <w:sz w:val="36"/>
                <w:szCs w:val="36"/>
              </w:rPr>
              <w:tab/>
            </w:r>
            <w:r w:rsidRPr="005438F1">
              <w:rPr>
                <w:rFonts w:ascii="Calibri" w:eastAsia="Calibri" w:hAnsi="Calibri" w:cs="Calibri"/>
                <w:i/>
                <w:color w:val="666766"/>
                <w:sz w:val="36"/>
                <w:szCs w:val="36"/>
              </w:rPr>
              <w:t>Bangalore,</w:t>
            </w:r>
            <w:r w:rsidR="00F67DED">
              <w:rPr>
                <w:rFonts w:ascii="Calibri" w:eastAsia="Calibri" w:hAnsi="Calibri" w:cs="Calibri"/>
                <w:i/>
                <w:color w:val="666766"/>
                <w:sz w:val="36"/>
                <w:szCs w:val="36"/>
              </w:rPr>
              <w:t xml:space="preserve"> </w:t>
            </w:r>
            <w:r w:rsidRPr="005438F1">
              <w:rPr>
                <w:rFonts w:ascii="Calibri" w:eastAsia="Calibri" w:hAnsi="Calibri" w:cs="Calibri"/>
                <w:i/>
                <w:color w:val="666766"/>
                <w:sz w:val="36"/>
                <w:szCs w:val="36"/>
              </w:rPr>
              <w:t>India</w:t>
            </w:r>
          </w:p>
        </w:tc>
      </w:tr>
      <w:tr w:rsidR="006D409C" w14:paraId="76D638F2" w14:textId="77777777" w:rsidTr="00E433AE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0FD4D6E8" w14:textId="77777777" w:rsidR="006D409C" w:rsidRPr="005D47DE" w:rsidRDefault="005438F1" w:rsidP="005D47DE">
            <w:pPr>
              <w:pStyle w:val="Title"/>
            </w:pPr>
            <w:r>
              <w:t>Prakhar Jaiswal</w:t>
            </w:r>
          </w:p>
          <w:p w14:paraId="73454770" w14:textId="77777777" w:rsidR="006D409C" w:rsidRPr="005D47DE" w:rsidRDefault="005438F1" w:rsidP="005D47DE">
            <w:pPr>
              <w:pStyle w:val="Subtitle"/>
            </w:pPr>
            <w:r w:rsidRPr="003B57B0">
              <w:rPr>
                <w:spacing w:val="0"/>
                <w:w w:val="87"/>
              </w:rPr>
              <w:t>Software Enginee</w:t>
            </w:r>
            <w:r w:rsidRPr="003B57B0">
              <w:rPr>
                <w:spacing w:val="13"/>
                <w:w w:val="87"/>
              </w:rPr>
              <w:t>r</w:t>
            </w:r>
          </w:p>
          <w:p w14:paraId="43D286A1" w14:textId="77777777" w:rsidR="006D409C" w:rsidRDefault="005438F1" w:rsidP="00A75FCE">
            <w:pPr>
              <w:pStyle w:val="ProfileText"/>
            </w:pPr>
            <w:r>
              <w:t>Diligent Information Science Engineer currently attending BMS Institute of Technology &amp; Management. Aiming to leverage proven communication, Problem-Solving &amp; teamwork skills to successfully fill the software engineer role at your company. Frequently praised as hard-working by my peers, I can be relied upon to help your company achieve its goals.</w:t>
            </w:r>
          </w:p>
          <w:p w14:paraId="7E839A89" w14:textId="77777777" w:rsidR="006D409C" w:rsidRDefault="006D409C" w:rsidP="005D47DE"/>
          <w:sdt>
            <w:sdtPr>
              <w:id w:val="-1954003311"/>
              <w:placeholder>
                <w:docPart w:val="83498D1DF29648EDA6A55E0BFE0EBBF1"/>
              </w:placeholder>
              <w:temporary/>
              <w:showingPlcHdr/>
              <w15:appearance w15:val="hidden"/>
            </w:sdtPr>
            <w:sdtEndPr/>
            <w:sdtContent>
              <w:p w14:paraId="19CC87FC" w14:textId="77777777" w:rsidR="006D409C" w:rsidRDefault="006D409C" w:rsidP="005D47D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34880C41FCBD490982AC77D5A1F593F9"/>
              </w:placeholder>
              <w:temporary/>
              <w:showingPlcHdr/>
              <w15:appearance w15:val="hidden"/>
            </w:sdtPr>
            <w:sdtEndPr/>
            <w:sdtContent>
              <w:p w14:paraId="56899F18" w14:textId="77777777" w:rsidR="006D409C" w:rsidRDefault="006D409C" w:rsidP="00A75FC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78A93FAC" w14:textId="77777777" w:rsidR="006D409C" w:rsidRDefault="005438F1" w:rsidP="00A75FCE">
            <w:pPr>
              <w:pStyle w:val="ContactDetails"/>
            </w:pPr>
            <w:r>
              <w:t>636-404-0784</w:t>
            </w:r>
          </w:p>
          <w:p w14:paraId="0FFC8F2A" w14:textId="77777777" w:rsidR="006D409C" w:rsidRPr="004D3011" w:rsidRDefault="006D409C" w:rsidP="00A75FCE">
            <w:pPr>
              <w:pStyle w:val="ContactDetails"/>
            </w:pPr>
          </w:p>
          <w:sdt>
            <w:sdtPr>
              <w:id w:val="-240260293"/>
              <w:placeholder>
                <w:docPart w:val="D394AEA626474CC9AEEFF94E11777ADB"/>
              </w:placeholder>
              <w:temporary/>
              <w:showingPlcHdr/>
              <w15:appearance w15:val="hidden"/>
            </w:sdtPr>
            <w:sdtEndPr>
              <w:rPr>
                <w:u w:val="single"/>
              </w:rPr>
            </w:sdtEndPr>
            <w:sdtContent>
              <w:p w14:paraId="670D0477" w14:textId="77777777" w:rsidR="00F67DED" w:rsidRPr="00F67DED" w:rsidRDefault="00F67DED" w:rsidP="00F67DED">
                <w:pPr>
                  <w:pStyle w:val="ContactDetails"/>
                  <w:rPr>
                    <w:u w:val="single"/>
                  </w:rPr>
                </w:pPr>
                <w:r w:rsidRPr="001B5A5E">
                  <w:rPr>
                    <w:b/>
                    <w:color w:val="31521B" w:themeColor="accent2" w:themeShade="80"/>
                    <w:sz w:val="24"/>
                  </w:rPr>
                  <w:t>EMAIL:</w:t>
                </w:r>
              </w:p>
            </w:sdtContent>
          </w:sdt>
          <w:p w14:paraId="79712AA2" w14:textId="77777777" w:rsidR="00F67DED" w:rsidRDefault="0096280F" w:rsidP="00F67DED">
            <w:pPr>
              <w:rPr>
                <w:rFonts w:ascii="Calibri" w:eastAsia="Calibri" w:hAnsi="Calibri" w:cs="Calibri"/>
                <w:spacing w:val="1"/>
                <w:w w:val="110"/>
              </w:rPr>
            </w:pPr>
            <w:hyperlink r:id="rId11" w:history="1">
              <w:r w:rsidR="00F67DED" w:rsidRPr="00B83F51">
                <w:rPr>
                  <w:rStyle w:val="Hyperlink"/>
                  <w:rFonts w:ascii="Calibri" w:eastAsia="Calibri" w:hAnsi="Calibri" w:cs="Calibri"/>
                  <w:spacing w:val="1"/>
                  <w:w w:val="110"/>
                </w:rPr>
                <w:t>prakhar.jais18@gmail.com</w:t>
              </w:r>
            </w:hyperlink>
          </w:p>
          <w:p w14:paraId="057D8E27" w14:textId="77777777" w:rsidR="00F67DED" w:rsidRPr="00F67DED" w:rsidRDefault="00F67DED" w:rsidP="00F67DED">
            <w:pPr>
              <w:rPr>
                <w:sz w:val="28"/>
              </w:rPr>
            </w:pPr>
          </w:p>
          <w:p w14:paraId="3CC3270A" w14:textId="77777777" w:rsidR="006D409C" w:rsidRPr="001B5A5E" w:rsidRDefault="00F67DED" w:rsidP="00A75FCE">
            <w:pPr>
              <w:pStyle w:val="ContactDetails"/>
              <w:rPr>
                <w:b/>
                <w:color w:val="31521B" w:themeColor="accent2" w:themeShade="80"/>
                <w:sz w:val="24"/>
              </w:rPr>
            </w:pPr>
            <w:r w:rsidRPr="001B5A5E">
              <w:rPr>
                <w:b/>
                <w:color w:val="31521B" w:themeColor="accent2" w:themeShade="80"/>
                <w:sz w:val="24"/>
              </w:rPr>
              <w:t>LINKEDIN</w:t>
            </w:r>
            <w:r w:rsidR="005438F1" w:rsidRPr="001B5A5E">
              <w:rPr>
                <w:b/>
                <w:color w:val="31521B" w:themeColor="accent2" w:themeShade="80"/>
                <w:sz w:val="24"/>
              </w:rPr>
              <w:t>:</w:t>
            </w:r>
          </w:p>
          <w:p w14:paraId="25BD7F4E" w14:textId="77777777" w:rsidR="006D409C" w:rsidRDefault="0096280F" w:rsidP="00A75FCE">
            <w:pPr>
              <w:pStyle w:val="ContactDetails"/>
            </w:pPr>
            <w:hyperlink r:id="rId12" w:history="1">
              <w:r w:rsidR="005438F1" w:rsidRPr="00B83F51">
                <w:rPr>
                  <w:rStyle w:val="Hyperlink"/>
                </w:rPr>
                <w:t>https://www.linkedin.com/in/prakharjaiswal-b98454</w:t>
              </w:r>
            </w:hyperlink>
          </w:p>
          <w:p w14:paraId="71C9908D" w14:textId="77777777" w:rsidR="005438F1" w:rsidRDefault="005438F1" w:rsidP="00A75FCE">
            <w:pPr>
              <w:pStyle w:val="ContactDetails"/>
            </w:pPr>
          </w:p>
          <w:p w14:paraId="5CBB5A6C" w14:textId="77777777" w:rsidR="005438F1" w:rsidRPr="001B5A5E" w:rsidRDefault="00F67DED" w:rsidP="00A75FCE">
            <w:pPr>
              <w:pStyle w:val="ContactDetails"/>
              <w:rPr>
                <w:b/>
                <w:color w:val="31521B" w:themeColor="accent2" w:themeShade="80"/>
                <w:sz w:val="24"/>
              </w:rPr>
            </w:pPr>
            <w:r w:rsidRPr="001B5A5E">
              <w:rPr>
                <w:b/>
                <w:color w:val="31521B" w:themeColor="accent2" w:themeShade="80"/>
                <w:sz w:val="24"/>
              </w:rPr>
              <w:t>GITHUB</w:t>
            </w:r>
            <w:r w:rsidR="005438F1" w:rsidRPr="001B5A5E">
              <w:rPr>
                <w:b/>
                <w:color w:val="31521B" w:themeColor="accent2" w:themeShade="80"/>
                <w:sz w:val="24"/>
              </w:rPr>
              <w:t>:</w:t>
            </w:r>
          </w:p>
          <w:p w14:paraId="1A88BBFA" w14:textId="77777777" w:rsidR="001B5A5E" w:rsidRDefault="0096280F" w:rsidP="00F67DED">
            <w:pPr>
              <w:rPr>
                <w:rFonts w:ascii="Calibri" w:eastAsia="Calibri" w:hAnsi="Calibri" w:cs="Calibri"/>
                <w:spacing w:val="1"/>
                <w:w w:val="111"/>
                <w:sz w:val="20"/>
              </w:rPr>
            </w:pPr>
            <w:hyperlink r:id="rId13" w:history="1">
              <w:r w:rsidR="001B5A5E" w:rsidRPr="00B83F51">
                <w:rPr>
                  <w:rStyle w:val="Hyperlink"/>
                  <w:rFonts w:ascii="Calibri" w:eastAsia="Calibri" w:hAnsi="Calibri" w:cs="Calibri"/>
                  <w:spacing w:val="1"/>
                  <w:w w:val="111"/>
                  <w:sz w:val="20"/>
                </w:rPr>
                <w:t>https://github.com/prakharjaiswal11</w:t>
              </w:r>
            </w:hyperlink>
          </w:p>
          <w:p w14:paraId="0AA01807" w14:textId="77777777" w:rsidR="001B5A5E" w:rsidRPr="001B5A5E" w:rsidRDefault="001B5A5E" w:rsidP="00F67DED">
            <w:pPr>
              <w:rPr>
                <w:rFonts w:ascii="Calibri" w:eastAsia="Calibri" w:hAnsi="Calibri" w:cs="Calibri"/>
                <w:spacing w:val="1"/>
                <w:w w:val="111"/>
                <w:sz w:val="20"/>
              </w:rPr>
            </w:pPr>
          </w:p>
          <w:p w14:paraId="3AC66C7B" w14:textId="77777777" w:rsidR="001B5A5E" w:rsidRDefault="001B5A5E" w:rsidP="001B5A5E">
            <w:pPr>
              <w:pStyle w:val="ContactDetails"/>
              <w:rPr>
                <w:b/>
                <w:color w:val="31521B" w:themeColor="accent2" w:themeShade="80"/>
                <w:sz w:val="24"/>
              </w:rPr>
            </w:pPr>
            <w:r w:rsidRPr="001B5A5E">
              <w:rPr>
                <w:b/>
                <w:color w:val="31521B" w:themeColor="accent2" w:themeShade="80"/>
                <w:sz w:val="24"/>
              </w:rPr>
              <w:t>LEETCODE:</w:t>
            </w:r>
          </w:p>
          <w:p w14:paraId="693C7D67" w14:textId="77777777" w:rsidR="006D409C" w:rsidRDefault="0096280F" w:rsidP="001B5A5E">
            <w:pPr>
              <w:pStyle w:val="ContactDetails"/>
              <w:rPr>
                <w:rFonts w:ascii="Calibri" w:eastAsia="Calibri" w:hAnsi="Calibri" w:cs="Calibri"/>
                <w:spacing w:val="1"/>
                <w:w w:val="111"/>
                <w:sz w:val="20"/>
              </w:rPr>
            </w:pPr>
            <w:hyperlink r:id="rId14" w:history="1">
              <w:r w:rsidR="001B5A5E" w:rsidRPr="00B83F51">
                <w:rPr>
                  <w:rStyle w:val="Hyperlink"/>
                  <w:rFonts w:ascii="Calibri" w:eastAsia="Calibri" w:hAnsi="Calibri" w:cs="Calibri"/>
                  <w:spacing w:val="1"/>
                  <w:w w:val="111"/>
                  <w:sz w:val="18"/>
                </w:rPr>
                <w:t>https://leetcode.com/prjsl11</w:t>
              </w:r>
              <w:r w:rsidR="001B5A5E" w:rsidRPr="00B83F51">
                <w:rPr>
                  <w:rStyle w:val="Hyperlink"/>
                  <w:rFonts w:ascii="Calibri" w:eastAsia="Calibri" w:hAnsi="Calibri" w:cs="Calibri"/>
                  <w:spacing w:val="1"/>
                  <w:w w:val="111"/>
                  <w:sz w:val="20"/>
                </w:rPr>
                <w:t>/</w:t>
              </w:r>
            </w:hyperlink>
          </w:p>
          <w:p w14:paraId="50A3C6A3" w14:textId="77777777" w:rsidR="001B5A5E" w:rsidRPr="001B5A5E" w:rsidRDefault="001B5A5E" w:rsidP="001B5A5E">
            <w:pPr>
              <w:pStyle w:val="ContactDetails"/>
              <w:rPr>
                <w:rFonts w:ascii="Calibri" w:eastAsia="Calibri" w:hAnsi="Calibri" w:cs="Calibri"/>
                <w:spacing w:val="1"/>
                <w:w w:val="111"/>
                <w:sz w:val="20"/>
              </w:rPr>
            </w:pPr>
          </w:p>
          <w:p w14:paraId="36083C79" w14:textId="77777777" w:rsidR="006D409C" w:rsidRDefault="006D409C" w:rsidP="00F67DED"/>
        </w:tc>
        <w:tc>
          <w:tcPr>
            <w:tcW w:w="504" w:type="dxa"/>
            <w:shd w:val="clear" w:color="auto" w:fill="31521B" w:themeFill="accent2" w:themeFillShade="80"/>
          </w:tcPr>
          <w:p w14:paraId="7504BEF4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521E7E0A" w14:textId="77777777" w:rsidR="006D409C" w:rsidRDefault="005438F1" w:rsidP="005438F1">
            <w:pPr>
              <w:pStyle w:val="Heading1"/>
              <w:rPr>
                <w:b/>
              </w:rPr>
            </w:pPr>
            <w:r>
              <w:t>Projects</w:t>
            </w:r>
          </w:p>
        </w:tc>
      </w:tr>
      <w:tr w:rsidR="006D409C" w14:paraId="1A1F7320" w14:textId="77777777" w:rsidTr="00E433AE">
        <w:trPr>
          <w:trHeight w:val="5688"/>
        </w:trPr>
        <w:tc>
          <w:tcPr>
            <w:tcW w:w="4421" w:type="dxa"/>
            <w:vMerge/>
            <w:vAlign w:val="bottom"/>
          </w:tcPr>
          <w:p w14:paraId="13538AA9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06FB3ADB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BE7BB0C" wp14:editId="03FFAC94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2D08BC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E7BB0C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12D08BC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6F0DA5A5" w14:textId="77777777" w:rsidR="005438F1" w:rsidRPr="005438F1" w:rsidRDefault="005438F1" w:rsidP="005438F1">
            <w:pPr>
              <w:pStyle w:val="Heading2"/>
              <w:ind w:left="-5"/>
              <w:rPr>
                <w:sz w:val="28"/>
                <w:szCs w:val="28"/>
              </w:rPr>
            </w:pPr>
            <w:r w:rsidRPr="005438F1">
              <w:rPr>
                <w:sz w:val="28"/>
                <w:szCs w:val="28"/>
              </w:rPr>
              <w:t>1. Sudoku Solver Web App</w:t>
            </w:r>
          </w:p>
          <w:p w14:paraId="79988CB8" w14:textId="77777777" w:rsidR="005438F1" w:rsidRPr="005438F1" w:rsidRDefault="005438F1" w:rsidP="005438F1">
            <w:pPr>
              <w:spacing w:after="20" w:line="265" w:lineRule="auto"/>
              <w:ind w:left="173" w:right="315" w:hanging="10"/>
              <w:rPr>
                <w:szCs w:val="22"/>
              </w:rPr>
            </w:pPr>
            <w:r w:rsidRPr="005438F1">
              <w:rPr>
                <w:noProof/>
                <w:szCs w:val="22"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28C6EEE" wp14:editId="608846AC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82550</wp:posOffset>
                      </wp:positionV>
                      <wp:extent cx="60960" cy="815340"/>
                      <wp:effectExtent l="0" t="0" r="0" b="3810"/>
                      <wp:wrapSquare wrapText="bothSides"/>
                      <wp:docPr id="2932" name="Group 29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" cy="815340"/>
                                <a:chOff x="0" y="0"/>
                                <a:chExt cx="49339" cy="615520"/>
                              </a:xfrm>
                            </wpg:grpSpPr>
                            <wps:wsp>
                              <wps:cNvPr id="3301" name="Shape 3301"/>
                              <wps:cNvSpPr/>
                              <wps:spPr>
                                <a:xfrm>
                                  <a:off x="0" y="0"/>
                                  <a:ext cx="49339" cy="118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339" h="11842">
                                      <a:moveTo>
                                        <a:pt x="0" y="0"/>
                                      </a:moveTo>
                                      <a:lnTo>
                                        <a:pt x="49339" y="0"/>
                                      </a:lnTo>
                                      <a:lnTo>
                                        <a:pt x="49339" y="11842"/>
                                      </a:lnTo>
                                      <a:lnTo>
                                        <a:pt x="0" y="1184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13C4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02" name="Shape 3302"/>
                              <wps:cNvSpPr/>
                              <wps:spPr>
                                <a:xfrm>
                                  <a:off x="0" y="150919"/>
                                  <a:ext cx="49339" cy="118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339" h="11841">
                                      <a:moveTo>
                                        <a:pt x="0" y="0"/>
                                      </a:moveTo>
                                      <a:lnTo>
                                        <a:pt x="49339" y="0"/>
                                      </a:lnTo>
                                      <a:lnTo>
                                        <a:pt x="49339" y="11841"/>
                                      </a:lnTo>
                                      <a:lnTo>
                                        <a:pt x="0" y="1184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13C4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03" name="Shape 3303"/>
                              <wps:cNvSpPr/>
                              <wps:spPr>
                                <a:xfrm>
                                  <a:off x="0" y="301839"/>
                                  <a:ext cx="49339" cy="118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339" h="11842">
                                      <a:moveTo>
                                        <a:pt x="0" y="0"/>
                                      </a:moveTo>
                                      <a:lnTo>
                                        <a:pt x="49339" y="0"/>
                                      </a:lnTo>
                                      <a:lnTo>
                                        <a:pt x="49339" y="11842"/>
                                      </a:lnTo>
                                      <a:lnTo>
                                        <a:pt x="0" y="1184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13C4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04" name="Shape 3304"/>
                              <wps:cNvSpPr/>
                              <wps:spPr>
                                <a:xfrm>
                                  <a:off x="0" y="452759"/>
                                  <a:ext cx="49339" cy="118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339" h="11842">
                                      <a:moveTo>
                                        <a:pt x="0" y="0"/>
                                      </a:moveTo>
                                      <a:lnTo>
                                        <a:pt x="49339" y="0"/>
                                      </a:lnTo>
                                      <a:lnTo>
                                        <a:pt x="49339" y="11842"/>
                                      </a:lnTo>
                                      <a:lnTo>
                                        <a:pt x="0" y="1184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13C4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05" name="Shape 3305"/>
                              <wps:cNvSpPr/>
                              <wps:spPr>
                                <a:xfrm>
                                  <a:off x="0" y="603679"/>
                                  <a:ext cx="49339" cy="118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339" h="11841">
                                      <a:moveTo>
                                        <a:pt x="0" y="0"/>
                                      </a:moveTo>
                                      <a:lnTo>
                                        <a:pt x="49339" y="0"/>
                                      </a:lnTo>
                                      <a:lnTo>
                                        <a:pt x="49339" y="11841"/>
                                      </a:lnTo>
                                      <a:lnTo>
                                        <a:pt x="0" y="1184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13C4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D0B5A8" id="Group 2932" o:spid="_x0000_s1026" style="position:absolute;margin-left:12pt;margin-top:6.5pt;width:4.8pt;height:64.2pt;z-index:251659264;mso-width-relative:margin;mso-height-relative:margin" coordsize="493,6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">
                      <v:shape id="Shape 3301" o:spid="_x0000_s1027" style="position:absolute;width:493;height:118;visibility:visible;mso-wrap-style:square;v-text-anchor:top" coordsize="49339,11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" path="m,l49339,r,11842l,11842,,e" fillcolor="#313c4e" stroked="f" strokeweight="0">
                        <v:stroke miterlimit="83231f" joinstyle="miter"/>
                        <v:path arrowok="t" textboxrect="0,0,49339,11842"/>
                      </v:shape>
                      <v:shape id="Shape 3302" o:spid="_x0000_s1028" style="position:absolute;top:1509;width:493;height:118;visibility:visible;mso-wrap-style:square;v-text-anchor:top" coordsize="49339,11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" path="m,l49339,r,11841l,11841,,e" fillcolor="#313c4e" stroked="f" strokeweight="0">
                        <v:stroke miterlimit="83231f" joinstyle="miter"/>
                        <v:path arrowok="t" textboxrect="0,0,49339,11841"/>
                      </v:shape>
                      <v:shape id="Shape 3303" o:spid="_x0000_s1029" style="position:absolute;top:3018;width:493;height:118;visibility:visible;mso-wrap-style:square;v-text-anchor:top" coordsize="49339,11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" path="m,l49339,r,11842l,11842,,e" fillcolor="#313c4e" stroked="f" strokeweight="0">
                        <v:stroke miterlimit="83231f" joinstyle="miter"/>
                        <v:path arrowok="t" textboxrect="0,0,49339,11842"/>
                      </v:shape>
                      <v:shape id="Shape 3304" o:spid="_x0000_s1030" style="position:absolute;top:4527;width:493;height:119;visibility:visible;mso-wrap-style:square;v-text-anchor:top" coordsize="49339,11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" path="m,l49339,r,11842l,11842,,e" fillcolor="#313c4e" stroked="f" strokeweight="0">
                        <v:stroke miterlimit="83231f" joinstyle="miter"/>
                        <v:path arrowok="t" textboxrect="0,0,49339,11842"/>
                      </v:shape>
                      <v:shape id="Shape 3305" o:spid="_x0000_s1031" style="position:absolute;top:6036;width:493;height:119;visibility:visible;mso-wrap-style:square;v-text-anchor:top" coordsize="49339,11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" path="m,l49339,r,11841l,11841,,e" fillcolor="#313c4e" stroked="f" strokeweight="0">
                        <v:stroke miterlimit="83231f" joinstyle="miter"/>
                        <v:path arrowok="t" textboxrect="0,0,49339,11841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Cs w:val="22"/>
              </w:rPr>
              <w:t>Website for solution of S</w:t>
            </w:r>
            <w:r w:rsidRPr="005438F1">
              <w:rPr>
                <w:rFonts w:ascii="Calibri" w:eastAsia="Calibri" w:hAnsi="Calibri" w:cs="Calibri"/>
                <w:szCs w:val="22"/>
              </w:rPr>
              <w:t>udoku of any kind</w:t>
            </w:r>
          </w:p>
          <w:p w14:paraId="6C5B70B1" w14:textId="77777777" w:rsidR="005438F1" w:rsidRPr="005438F1" w:rsidRDefault="005438F1" w:rsidP="005438F1">
            <w:pPr>
              <w:spacing w:after="20" w:line="265" w:lineRule="auto"/>
              <w:ind w:left="173" w:right="315" w:hanging="10"/>
              <w:rPr>
                <w:szCs w:val="22"/>
              </w:rPr>
            </w:pPr>
            <w:r w:rsidRPr="005438F1">
              <w:rPr>
                <w:rFonts w:ascii="Calibri" w:eastAsia="Calibri" w:hAnsi="Calibri" w:cs="Calibri"/>
                <w:szCs w:val="22"/>
              </w:rPr>
              <w:t>Can Solve predefined Sudoku</w:t>
            </w:r>
          </w:p>
          <w:p w14:paraId="0AFF2E44" w14:textId="77777777" w:rsidR="005438F1" w:rsidRPr="005438F1" w:rsidRDefault="005438F1" w:rsidP="005438F1">
            <w:pPr>
              <w:spacing w:after="20" w:line="265" w:lineRule="auto"/>
              <w:ind w:left="173" w:right="315" w:hanging="10"/>
              <w:rPr>
                <w:szCs w:val="22"/>
              </w:rPr>
            </w:pPr>
            <w:r w:rsidRPr="005438F1">
              <w:rPr>
                <w:rFonts w:ascii="Calibri" w:eastAsia="Calibri" w:hAnsi="Calibri" w:cs="Calibri"/>
                <w:szCs w:val="22"/>
              </w:rPr>
              <w:t>See Hints, check Inputs at any interval &amp; Submit when done TOPICS COVERED - Backtracking, Web Development</w:t>
            </w:r>
          </w:p>
          <w:p w14:paraId="7A9E92D5" w14:textId="77777777" w:rsidR="005438F1" w:rsidRPr="005438F1" w:rsidRDefault="005438F1" w:rsidP="005438F1">
            <w:pPr>
              <w:spacing w:after="251" w:line="265" w:lineRule="auto"/>
              <w:ind w:right="315"/>
              <w:rPr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Game Link - </w:t>
            </w:r>
            <w:r w:rsidRPr="005438F1">
              <w:rPr>
                <w:rFonts w:ascii="Calibri" w:eastAsia="Calibri" w:hAnsi="Calibri" w:cs="Calibri"/>
                <w:szCs w:val="22"/>
              </w:rPr>
              <w:t>https://prakharjaiswal11.github.io/</w:t>
            </w:r>
          </w:p>
          <w:p w14:paraId="3073F50F" w14:textId="77777777" w:rsidR="005438F1" w:rsidRDefault="005438F1" w:rsidP="005438F1">
            <w:pPr>
              <w:pStyle w:val="Heading2"/>
              <w:ind w:left="-5"/>
            </w:pPr>
            <w:r>
              <w:t>2.  Stock Price Predictor</w:t>
            </w:r>
          </w:p>
          <w:p w14:paraId="6B8D07B4" w14:textId="77777777" w:rsidR="005438F1" w:rsidRPr="005438F1" w:rsidRDefault="005438F1" w:rsidP="005438F1">
            <w:pPr>
              <w:spacing w:after="20" w:line="265" w:lineRule="auto"/>
              <w:ind w:left="173" w:right="315" w:hanging="10"/>
              <w:rPr>
                <w:sz w:val="32"/>
              </w:rPr>
            </w:pPr>
            <w:r w:rsidRPr="005438F1">
              <w:rPr>
                <w:noProof/>
                <w:sz w:val="32"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670C26C0" wp14:editId="583784AA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104775</wp:posOffset>
                      </wp:positionV>
                      <wp:extent cx="60960" cy="784860"/>
                      <wp:effectExtent l="0" t="0" r="0" b="0"/>
                      <wp:wrapSquare wrapText="bothSides"/>
                      <wp:docPr id="2933" name="Group 29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" cy="784860"/>
                                <a:chOff x="0" y="0"/>
                                <a:chExt cx="49339" cy="615520"/>
                              </a:xfrm>
                            </wpg:grpSpPr>
                            <wps:wsp>
                              <wps:cNvPr id="3311" name="Shape 3311"/>
                              <wps:cNvSpPr/>
                              <wps:spPr>
                                <a:xfrm>
                                  <a:off x="0" y="0"/>
                                  <a:ext cx="49339" cy="118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339" h="11842">
                                      <a:moveTo>
                                        <a:pt x="0" y="0"/>
                                      </a:moveTo>
                                      <a:lnTo>
                                        <a:pt x="49339" y="0"/>
                                      </a:lnTo>
                                      <a:lnTo>
                                        <a:pt x="49339" y="11842"/>
                                      </a:lnTo>
                                      <a:lnTo>
                                        <a:pt x="0" y="1184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13C4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12" name="Shape 3312"/>
                              <wps:cNvSpPr/>
                              <wps:spPr>
                                <a:xfrm>
                                  <a:off x="0" y="150920"/>
                                  <a:ext cx="49339" cy="118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339" h="11841">
                                      <a:moveTo>
                                        <a:pt x="0" y="0"/>
                                      </a:moveTo>
                                      <a:lnTo>
                                        <a:pt x="49339" y="0"/>
                                      </a:lnTo>
                                      <a:lnTo>
                                        <a:pt x="49339" y="11841"/>
                                      </a:lnTo>
                                      <a:lnTo>
                                        <a:pt x="0" y="1184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13C4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13" name="Shape 3313"/>
                              <wps:cNvSpPr/>
                              <wps:spPr>
                                <a:xfrm>
                                  <a:off x="0" y="301839"/>
                                  <a:ext cx="49339" cy="118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339" h="11842">
                                      <a:moveTo>
                                        <a:pt x="0" y="0"/>
                                      </a:moveTo>
                                      <a:lnTo>
                                        <a:pt x="49339" y="0"/>
                                      </a:lnTo>
                                      <a:lnTo>
                                        <a:pt x="49339" y="11842"/>
                                      </a:lnTo>
                                      <a:lnTo>
                                        <a:pt x="0" y="1184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13C4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14" name="Shape 3314"/>
                              <wps:cNvSpPr/>
                              <wps:spPr>
                                <a:xfrm>
                                  <a:off x="0" y="452759"/>
                                  <a:ext cx="49339" cy="118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339" h="11842">
                                      <a:moveTo>
                                        <a:pt x="0" y="0"/>
                                      </a:moveTo>
                                      <a:lnTo>
                                        <a:pt x="49339" y="0"/>
                                      </a:lnTo>
                                      <a:lnTo>
                                        <a:pt x="49339" y="11842"/>
                                      </a:lnTo>
                                      <a:lnTo>
                                        <a:pt x="0" y="1184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13C4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15" name="Shape 3315"/>
                              <wps:cNvSpPr/>
                              <wps:spPr>
                                <a:xfrm>
                                  <a:off x="0" y="603678"/>
                                  <a:ext cx="49339" cy="118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339" h="11842">
                                      <a:moveTo>
                                        <a:pt x="0" y="0"/>
                                      </a:moveTo>
                                      <a:lnTo>
                                        <a:pt x="49339" y="0"/>
                                      </a:lnTo>
                                      <a:lnTo>
                                        <a:pt x="49339" y="11842"/>
                                      </a:lnTo>
                                      <a:lnTo>
                                        <a:pt x="0" y="1184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13C4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E563EB" id="Group 2933" o:spid="_x0000_s1026" style="position:absolute;margin-left:13.2pt;margin-top:8.25pt;width:4.8pt;height:61.8pt;z-index:251661312;mso-width-relative:margin;mso-height-relative:margin" coordsize="493,6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">
                      <v:shape id="Shape 3311" o:spid="_x0000_s1027" style="position:absolute;width:493;height:118;visibility:visible;mso-wrap-style:square;v-text-anchor:top" coordsize="49339,11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" path="m,l49339,r,11842l,11842,,e" fillcolor="#313c4e" stroked="f" strokeweight="0">
                        <v:stroke miterlimit="83231f" joinstyle="miter"/>
                        <v:path arrowok="t" textboxrect="0,0,49339,11842"/>
                      </v:shape>
                      <v:shape id="Shape 3312" o:spid="_x0000_s1028" style="position:absolute;top:1509;width:493;height:118;visibility:visible;mso-wrap-style:square;v-text-anchor:top" coordsize="49339,11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" path="m,l49339,r,11841l,11841,,e" fillcolor="#313c4e" stroked="f" strokeweight="0">
                        <v:stroke miterlimit="83231f" joinstyle="miter"/>
                        <v:path arrowok="t" textboxrect="0,0,49339,11841"/>
                      </v:shape>
                      <v:shape id="Shape 3313" o:spid="_x0000_s1029" style="position:absolute;top:3018;width:493;height:118;visibility:visible;mso-wrap-style:square;v-text-anchor:top" coordsize="49339,11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" path="m,l49339,r,11842l,11842,,e" fillcolor="#313c4e" stroked="f" strokeweight="0">
                        <v:stroke miterlimit="83231f" joinstyle="miter"/>
                        <v:path arrowok="t" textboxrect="0,0,49339,11842"/>
                      </v:shape>
                      <v:shape id="Shape 3314" o:spid="_x0000_s1030" style="position:absolute;top:4527;width:493;height:119;visibility:visible;mso-wrap-style:square;v-text-anchor:top" coordsize="49339,11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" path="m,l49339,r,11842l,11842,,e" fillcolor="#313c4e" stroked="f" strokeweight="0">
                        <v:stroke miterlimit="83231f" joinstyle="miter"/>
                        <v:path arrowok="t" textboxrect="0,0,49339,11842"/>
                      </v:shape>
                      <v:shape id="Shape 3315" o:spid="_x0000_s1031" style="position:absolute;top:6036;width:493;height:119;visibility:visible;mso-wrap-style:square;v-text-anchor:top" coordsize="49339,11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" path="m,l49339,r,11842l,11842,,e" fillcolor="#313c4e" stroked="f" strokeweight="0">
                        <v:stroke miterlimit="83231f" joinstyle="miter"/>
                        <v:path arrowok="t" textboxrect="0,0,49339,11842"/>
                      </v:shape>
                      <w10:wrap type="square"/>
                    </v:group>
                  </w:pict>
                </mc:Fallback>
              </mc:AlternateContent>
            </w:r>
            <w:r w:rsidRPr="005438F1">
              <w:rPr>
                <w:rFonts w:ascii="Calibri" w:eastAsia="Calibri" w:hAnsi="Calibri" w:cs="Calibri"/>
              </w:rPr>
              <w:t>Used to predict the future behaviour of stocks</w:t>
            </w:r>
          </w:p>
          <w:p w14:paraId="1C6D7AA1" w14:textId="77777777" w:rsidR="005438F1" w:rsidRPr="005438F1" w:rsidRDefault="005438F1" w:rsidP="005438F1">
            <w:pPr>
              <w:spacing w:after="20" w:line="265" w:lineRule="auto"/>
              <w:ind w:left="173" w:right="315" w:hanging="10"/>
              <w:rPr>
                <w:sz w:val="32"/>
              </w:rPr>
            </w:pPr>
            <w:r w:rsidRPr="005438F1">
              <w:rPr>
                <w:rFonts w:ascii="Calibri" w:eastAsia="Calibri" w:hAnsi="Calibri" w:cs="Calibri"/>
              </w:rPr>
              <w:t>Made using LSTM Model</w:t>
            </w:r>
          </w:p>
          <w:p w14:paraId="2F063E3E" w14:textId="77777777" w:rsidR="005438F1" w:rsidRPr="005438F1" w:rsidRDefault="005438F1" w:rsidP="005438F1">
            <w:pPr>
              <w:spacing w:after="20" w:line="265" w:lineRule="auto"/>
              <w:ind w:left="173" w:right="315" w:hanging="10"/>
              <w:rPr>
                <w:sz w:val="32"/>
              </w:rPr>
            </w:pPr>
            <w:r w:rsidRPr="005438F1">
              <w:rPr>
                <w:rFonts w:ascii="Calibri" w:eastAsia="Calibri" w:hAnsi="Calibri" w:cs="Calibri"/>
              </w:rPr>
              <w:t>Keras , SciKit-Learn's and Basic Python Libraries are used TOPICS COVERED - Deep Learning &amp; Basic Python</w:t>
            </w:r>
          </w:p>
          <w:p w14:paraId="1D8E9C81" w14:textId="358FEFA1" w:rsidR="005438F1" w:rsidRDefault="0096280F" w:rsidP="005438F1">
            <w:pPr>
              <w:spacing w:after="20" w:line="265" w:lineRule="auto"/>
              <w:ind w:left="173" w:right="315" w:hanging="10"/>
              <w:rPr>
                <w:rFonts w:ascii="Calibri" w:eastAsia="Calibri" w:hAnsi="Calibri" w:cs="Calibri"/>
              </w:rPr>
            </w:pPr>
            <w:hyperlink r:id="rId15" w:history="1">
              <w:r w:rsidR="00E76B36" w:rsidRPr="00EC0C1F">
                <w:rPr>
                  <w:rStyle w:val="Hyperlink"/>
                  <w:rFonts w:ascii="Calibri" w:eastAsia="Calibri" w:hAnsi="Calibri" w:cs="Calibri"/>
                </w:rPr>
                <w:t>https://github.com/prakharjaiswal11/Stock-Price-Predictor</w:t>
              </w:r>
            </w:hyperlink>
          </w:p>
          <w:p w14:paraId="6DE8BC17" w14:textId="257330A0" w:rsidR="00E76B36" w:rsidRDefault="00E76B36" w:rsidP="00E76B36">
            <w:pPr>
              <w:pStyle w:val="Heading2"/>
              <w:ind w:left="-5"/>
            </w:pPr>
            <w:r>
              <w:t>3. COLOR GAME</w:t>
            </w:r>
          </w:p>
          <w:p w14:paraId="0327EF65" w14:textId="0C9E08F4" w:rsidR="00E76B36" w:rsidRPr="00E76B36" w:rsidRDefault="00E76B36" w:rsidP="00E76B36">
            <w:pPr>
              <w:pStyle w:val="ListParagraph"/>
              <w:numPr>
                <w:ilvl w:val="0"/>
                <w:numId w:val="6"/>
              </w:numPr>
              <w:spacing w:after="339" w:line="276" w:lineRule="auto"/>
              <w:ind w:right="1276"/>
              <w:rPr>
                <w:rFonts w:ascii="Calibri" w:hAnsi="Calibri" w:cs="Calibri"/>
              </w:rPr>
            </w:pPr>
            <w:r w:rsidRPr="00E76B36">
              <w:rPr>
                <w:rFonts w:ascii="Calibri" w:hAnsi="Calibri" w:cs="Calibri"/>
              </w:rPr>
              <w:t xml:space="preserve">Web application </w:t>
            </w:r>
          </w:p>
          <w:p w14:paraId="707E4C85" w14:textId="354614EF" w:rsidR="00E76B36" w:rsidRPr="00E76B36" w:rsidRDefault="00E76B36" w:rsidP="00E76B36">
            <w:pPr>
              <w:pStyle w:val="ListParagraph"/>
              <w:numPr>
                <w:ilvl w:val="0"/>
                <w:numId w:val="6"/>
              </w:numPr>
              <w:spacing w:after="339" w:line="276" w:lineRule="auto"/>
              <w:ind w:right="1276"/>
              <w:rPr>
                <w:rFonts w:ascii="Calibri" w:hAnsi="Calibri" w:cs="Calibri"/>
              </w:rPr>
            </w:pPr>
            <w:r w:rsidRPr="00E76B36">
              <w:rPr>
                <w:rFonts w:ascii="Calibri" w:hAnsi="Calibri" w:cs="Calibri"/>
              </w:rPr>
              <w:t xml:space="preserve">Developed using HTML, JavaScript, jQuery, CSS </w:t>
            </w:r>
          </w:p>
          <w:p w14:paraId="1BE96BCD" w14:textId="1B44B8BA" w:rsidR="00E76B36" w:rsidRPr="00E76B36" w:rsidRDefault="00E76B36" w:rsidP="00E76B36">
            <w:pPr>
              <w:pStyle w:val="ListParagraph"/>
              <w:numPr>
                <w:ilvl w:val="0"/>
                <w:numId w:val="6"/>
              </w:numPr>
              <w:spacing w:after="339" w:line="276" w:lineRule="auto"/>
              <w:ind w:right="1276"/>
              <w:rPr>
                <w:rFonts w:ascii="Calibri" w:hAnsi="Calibri" w:cs="Calibri"/>
              </w:rPr>
            </w:pPr>
            <w:r w:rsidRPr="00E76B36">
              <w:rPr>
                <w:rFonts w:ascii="Calibri" w:hAnsi="Calibri" w:cs="Calibri"/>
              </w:rPr>
              <w:t xml:space="preserve">In this random colors are generated and the player has to guess the right color based on the given RGB Value. </w:t>
            </w:r>
          </w:p>
          <w:p w14:paraId="1484BEEF" w14:textId="46AAD9CF" w:rsidR="00E76B36" w:rsidRDefault="00E76B36" w:rsidP="00E76B36">
            <w:pPr>
              <w:pStyle w:val="ListParagraph"/>
              <w:numPr>
                <w:ilvl w:val="0"/>
                <w:numId w:val="6"/>
              </w:numPr>
              <w:spacing w:after="339" w:line="276" w:lineRule="auto"/>
              <w:ind w:right="1276"/>
              <w:rPr>
                <w:rFonts w:ascii="Calibri" w:hAnsi="Calibri" w:cs="Calibri"/>
              </w:rPr>
            </w:pPr>
            <w:r w:rsidRPr="00E76B36">
              <w:rPr>
                <w:rFonts w:ascii="Calibri" w:hAnsi="Calibri" w:cs="Calibri"/>
              </w:rPr>
              <w:t>It has 2 difficulty levels.</w:t>
            </w:r>
          </w:p>
          <w:p w14:paraId="50CAB94B" w14:textId="1ABEC2AA" w:rsidR="00E76B36" w:rsidRDefault="00E76B36" w:rsidP="00E76B36">
            <w:pPr>
              <w:pStyle w:val="Heading2"/>
              <w:ind w:left="-5"/>
            </w:pPr>
            <w:r>
              <w:t>4. Patatap</w:t>
            </w:r>
          </w:p>
          <w:p w14:paraId="5CA8EEF6" w14:textId="77777777" w:rsidR="00E76B36" w:rsidRPr="00E76B36" w:rsidRDefault="00E76B36" w:rsidP="00E76B36">
            <w:pPr>
              <w:pStyle w:val="ListParagraph"/>
              <w:numPr>
                <w:ilvl w:val="0"/>
                <w:numId w:val="6"/>
              </w:numPr>
              <w:spacing w:after="339" w:line="276" w:lineRule="auto"/>
              <w:ind w:right="1276"/>
              <w:rPr>
                <w:rFonts w:ascii="Calibri" w:hAnsi="Calibri" w:cs="Calibri"/>
              </w:rPr>
            </w:pPr>
            <w:r w:rsidRPr="00E76B36">
              <w:rPr>
                <w:rFonts w:ascii="Calibri" w:hAnsi="Calibri" w:cs="Calibri"/>
              </w:rPr>
              <w:t xml:space="preserve">Web application </w:t>
            </w:r>
          </w:p>
          <w:p w14:paraId="57E43453" w14:textId="6184CB20" w:rsidR="00E76B36" w:rsidRPr="00E76B36" w:rsidRDefault="00E76B36" w:rsidP="00E76B36">
            <w:pPr>
              <w:pStyle w:val="ListParagraph"/>
              <w:numPr>
                <w:ilvl w:val="0"/>
                <w:numId w:val="6"/>
              </w:numPr>
              <w:spacing w:after="339" w:line="276" w:lineRule="auto"/>
              <w:ind w:right="1276"/>
              <w:rPr>
                <w:rFonts w:ascii="Calibri" w:hAnsi="Calibri" w:cs="Calibri"/>
              </w:rPr>
            </w:pPr>
            <w:r w:rsidRPr="00E76B36">
              <w:rPr>
                <w:rFonts w:ascii="Calibri" w:hAnsi="Calibri" w:cs="Calibri"/>
              </w:rPr>
              <w:t xml:space="preserve">Developed using HTML, jQuery, CSS </w:t>
            </w:r>
          </w:p>
          <w:p w14:paraId="68B82FA3" w14:textId="23D1736E" w:rsidR="00E76B36" w:rsidRPr="00E76B36" w:rsidRDefault="00E76B36" w:rsidP="00E76B36">
            <w:pPr>
              <w:pStyle w:val="ListParagraph"/>
              <w:numPr>
                <w:ilvl w:val="0"/>
                <w:numId w:val="6"/>
              </w:numPr>
              <w:spacing w:after="339" w:line="276" w:lineRule="auto"/>
              <w:ind w:right="1276"/>
              <w:rPr>
                <w:rFonts w:ascii="Calibri" w:hAnsi="Calibri" w:cs="Calibri"/>
              </w:rPr>
            </w:pPr>
            <w:r w:rsidRPr="00E76B36">
              <w:rPr>
                <w:rFonts w:ascii="Calibri" w:hAnsi="Calibri" w:cs="Calibri"/>
              </w:rPr>
              <w:t xml:space="preserve">In this </w:t>
            </w:r>
            <w:r w:rsidR="00DE6897">
              <w:rPr>
                <w:rFonts w:ascii="Calibri" w:hAnsi="Calibri" w:cs="Calibri"/>
              </w:rPr>
              <w:t>particular design &amp; sound is attached to every keyboard keys.</w:t>
            </w:r>
          </w:p>
          <w:p w14:paraId="0316BB63" w14:textId="1C1D1C40" w:rsidR="006D409C" w:rsidRPr="00E76B36" w:rsidRDefault="00DE6897" w:rsidP="005438F1">
            <w:pPr>
              <w:pStyle w:val="ListParagraph"/>
              <w:numPr>
                <w:ilvl w:val="0"/>
                <w:numId w:val="6"/>
              </w:numPr>
              <w:spacing w:after="339" w:line="276" w:lineRule="auto"/>
              <w:ind w:right="127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As you press any key on the keyboard then the attached design and sound comes on screen. </w:t>
            </w:r>
          </w:p>
        </w:tc>
      </w:tr>
      <w:tr w:rsidR="006D409C" w14:paraId="63F05B2F" w14:textId="77777777" w:rsidTr="00E433AE">
        <w:trPr>
          <w:trHeight w:val="1080"/>
        </w:trPr>
        <w:tc>
          <w:tcPr>
            <w:tcW w:w="4421" w:type="dxa"/>
            <w:vMerge/>
            <w:vAlign w:val="bottom"/>
          </w:tcPr>
          <w:p w14:paraId="439041E8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14:paraId="103D435E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194E17B6" w14:textId="77777777" w:rsidR="006D409C" w:rsidRDefault="00F67DED" w:rsidP="005438F1">
            <w:pPr>
              <w:pStyle w:val="Heading1"/>
              <w:rPr>
                <w:b/>
              </w:rPr>
            </w:pPr>
            <w:r>
              <w:rPr>
                <w:b/>
              </w:rPr>
              <w:t>skills</w:t>
            </w:r>
          </w:p>
        </w:tc>
      </w:tr>
      <w:tr w:rsidR="006D409C" w14:paraId="54077981" w14:textId="77777777" w:rsidTr="00E433AE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14:paraId="16E71183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39979699" w14:textId="3F83E44E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4E963B1" wp14:editId="6F093264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3273A6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E963B1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xq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BST6xq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5F3273A6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  <w:tcBorders>
              <w:bottom w:val="nil"/>
            </w:tcBorders>
            <w:vAlign w:val="bottom"/>
          </w:tcPr>
          <w:p w14:paraId="0779346B" w14:textId="77777777" w:rsidR="001B5A5E" w:rsidRPr="008E2CC8" w:rsidRDefault="00F67DED" w:rsidP="008E2CC8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8E2CC8">
              <w:rPr>
                <w:sz w:val="28"/>
                <w:szCs w:val="28"/>
              </w:rPr>
              <w:t>C++ with STL</w:t>
            </w:r>
          </w:p>
          <w:p w14:paraId="4FDC8F43" w14:textId="77777777" w:rsidR="001B5A5E" w:rsidRPr="008E2CC8" w:rsidRDefault="001B5A5E" w:rsidP="008E2CC8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8E2CC8">
              <w:rPr>
                <w:sz w:val="28"/>
                <w:szCs w:val="28"/>
              </w:rPr>
              <w:t>OOPs</w:t>
            </w:r>
          </w:p>
          <w:p w14:paraId="5B70E57D" w14:textId="77777777" w:rsidR="001B5A5E" w:rsidRPr="008E2CC8" w:rsidRDefault="001B5A5E" w:rsidP="008E2CC8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8E2CC8">
              <w:rPr>
                <w:sz w:val="28"/>
                <w:szCs w:val="28"/>
              </w:rPr>
              <w:t>SQL</w:t>
            </w:r>
          </w:p>
          <w:p w14:paraId="1520D8AF" w14:textId="77777777" w:rsidR="001B5A5E" w:rsidRPr="008E2CC8" w:rsidRDefault="001B5A5E" w:rsidP="008E2CC8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8E2CC8">
              <w:rPr>
                <w:sz w:val="28"/>
                <w:szCs w:val="28"/>
              </w:rPr>
              <w:t>Web Development (Front End)</w:t>
            </w:r>
          </w:p>
          <w:p w14:paraId="2825771C" w14:textId="77777777" w:rsidR="001B5A5E" w:rsidRPr="008E2CC8" w:rsidRDefault="001B5A5E" w:rsidP="008E2CC8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8E2CC8">
              <w:rPr>
                <w:sz w:val="28"/>
                <w:szCs w:val="28"/>
              </w:rPr>
              <w:t>Game Development (Basic)</w:t>
            </w:r>
          </w:p>
          <w:p w14:paraId="4057363A" w14:textId="77777777" w:rsidR="001B5A5E" w:rsidRPr="008E2CC8" w:rsidRDefault="001B5A5E" w:rsidP="008E2CC8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8E2CC8">
              <w:rPr>
                <w:sz w:val="28"/>
                <w:szCs w:val="28"/>
              </w:rPr>
              <w:t>Competitive Coding</w:t>
            </w:r>
          </w:p>
          <w:p w14:paraId="6CC82CBA" w14:textId="77777777" w:rsidR="001B5A5E" w:rsidRPr="008E2CC8" w:rsidRDefault="001B5A5E" w:rsidP="008E2CC8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8E2CC8">
              <w:rPr>
                <w:sz w:val="28"/>
                <w:szCs w:val="28"/>
              </w:rPr>
              <w:t>Java</w:t>
            </w:r>
          </w:p>
          <w:p w14:paraId="5668DDB8" w14:textId="47BE9C4B" w:rsidR="001B5A5E" w:rsidRPr="008E2CC8" w:rsidRDefault="001B5A5E" w:rsidP="008E2CC8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8E2CC8">
              <w:rPr>
                <w:sz w:val="28"/>
                <w:szCs w:val="28"/>
              </w:rPr>
              <w:t>HTML</w:t>
            </w:r>
          </w:p>
          <w:p w14:paraId="100EC951" w14:textId="37E789D6" w:rsidR="001B5A5E" w:rsidRPr="008E2CC8" w:rsidRDefault="001B5A5E" w:rsidP="008E2CC8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8E2CC8">
              <w:rPr>
                <w:sz w:val="28"/>
                <w:szCs w:val="28"/>
              </w:rPr>
              <w:t>CSS</w:t>
            </w:r>
          </w:p>
          <w:p w14:paraId="224DEA5D" w14:textId="41DA6837" w:rsidR="00F67DED" w:rsidRDefault="008E2CC8" w:rsidP="00F67DED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AE1C192" wp14:editId="5254CA18">
                      <wp:simplePos x="0" y="0"/>
                      <wp:positionH relativeFrom="column">
                        <wp:posOffset>-375920</wp:posOffset>
                      </wp:positionH>
                      <wp:positionV relativeFrom="paragraph">
                        <wp:posOffset>132080</wp:posOffset>
                      </wp:positionV>
                      <wp:extent cx="4474845" cy="705485"/>
                      <wp:effectExtent l="0" t="0" r="20955" b="1841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4845" cy="705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2A4517"/>
                              </a:solidFill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2A62EC" w14:textId="164B8301" w:rsidR="00E433AE" w:rsidRPr="00E433AE" w:rsidRDefault="00E433AE" w:rsidP="00E433AE">
                                  <w:pP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 xml:space="preserve">    </w:t>
                                  </w:r>
                                  <w:r w:rsidRPr="00E433AE"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ACHIEVEMENTS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E1C192" id="Rectangle 8" o:spid="_x0000_s1029" style="position:absolute;margin-left:-29.6pt;margin-top:10.4pt;width:352.35pt;height:55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" fillcolor="#2a4517" strokecolor="#31521b [1605]" strokeweight="1pt">
                      <v:textbox>
                        <w:txbxContent>
                          <w:p w14:paraId="462A62EC" w14:textId="164B8301" w:rsidR="00E433AE" w:rsidRPr="00E433AE" w:rsidRDefault="00E433AE" w:rsidP="00E433AE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Pr="00E433AE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ACHIEVEMENTS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67DED">
              <w:rPr>
                <w:rFonts w:ascii="Calibri" w:eastAsia="Calibri" w:hAnsi="Calibri" w:cs="Calibri"/>
                <w:color w:val="FFFFFF"/>
                <w:spacing w:val="1"/>
                <w:w w:val="114"/>
                <w:sz w:val="18"/>
              </w:rPr>
              <w:t>C++ with STL</w:t>
            </w:r>
          </w:p>
          <w:p w14:paraId="2224C5A2" w14:textId="4A2EEFDE" w:rsidR="00F67DED" w:rsidRDefault="00F67DED" w:rsidP="00F67DED">
            <w:r>
              <w:rPr>
                <w:rFonts w:ascii="Calibri" w:eastAsia="Calibri" w:hAnsi="Calibri" w:cs="Calibri"/>
                <w:color w:val="FFFFFF"/>
                <w:spacing w:val="1"/>
                <w:w w:val="114"/>
                <w:sz w:val="18"/>
              </w:rPr>
              <w:t>C++ with STL</w:t>
            </w:r>
          </w:p>
          <w:p w14:paraId="77BE9524" w14:textId="3FCD6D06" w:rsidR="00F67DED" w:rsidRDefault="00F67DED" w:rsidP="00F67DED">
            <w:r>
              <w:rPr>
                <w:rFonts w:ascii="Calibri" w:eastAsia="Calibri" w:hAnsi="Calibri" w:cs="Calibri"/>
                <w:color w:val="FFFFFF"/>
                <w:spacing w:val="1"/>
                <w:w w:val="114"/>
                <w:sz w:val="18"/>
              </w:rPr>
              <w:t>C++ with STL</w:t>
            </w:r>
          </w:p>
          <w:p w14:paraId="656C763E" w14:textId="04CA493A" w:rsidR="00F67DED" w:rsidRDefault="00F67DED" w:rsidP="00F67DED">
            <w:r>
              <w:rPr>
                <w:rFonts w:ascii="Calibri" w:eastAsia="Calibri" w:hAnsi="Calibri" w:cs="Calibri"/>
                <w:color w:val="FFFFFF"/>
                <w:spacing w:val="1"/>
                <w:w w:val="114"/>
                <w:sz w:val="18"/>
              </w:rPr>
              <w:t>C++ with STL</w:t>
            </w:r>
          </w:p>
          <w:p w14:paraId="0D012595" w14:textId="0EB9B5E9" w:rsidR="00F67DED" w:rsidRDefault="00F67DED" w:rsidP="00F67DED">
            <w:r>
              <w:rPr>
                <w:rFonts w:ascii="Calibri" w:eastAsia="Calibri" w:hAnsi="Calibri" w:cs="Calibri"/>
                <w:color w:val="FFFFFF"/>
                <w:spacing w:val="1"/>
                <w:w w:val="114"/>
                <w:sz w:val="18"/>
              </w:rPr>
              <w:t>C++ with STL</w:t>
            </w:r>
          </w:p>
          <w:p w14:paraId="000B7EAE" w14:textId="49E7809A" w:rsidR="005438F1" w:rsidRDefault="005438F1" w:rsidP="00776643">
            <w:pPr>
              <w:rPr>
                <w:b/>
              </w:rPr>
            </w:pPr>
          </w:p>
        </w:tc>
      </w:tr>
    </w:tbl>
    <w:p w14:paraId="3DCD2EB8" w14:textId="5F05AF44" w:rsidR="00153B84" w:rsidRDefault="00E433AE" w:rsidP="005D47DE">
      <w:r>
        <w:tab/>
      </w:r>
      <w:r>
        <w:tab/>
      </w:r>
      <w:r>
        <w:tab/>
      </w:r>
      <w:r>
        <w:tab/>
      </w:r>
      <w:r>
        <w:tab/>
        <w:t xml:space="preserve">               </w:t>
      </w:r>
      <w:r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251A4B60" wp14:editId="53CAF796">
                <wp:extent cx="227812" cy="311173"/>
                <wp:effectExtent l="0" t="3810" r="0" b="0"/>
                <wp:docPr id="9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7812" cy="311173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778E4" w14:textId="77777777" w:rsidR="00E433AE" w:rsidRPr="00AF4EA4" w:rsidRDefault="00E433AE" w:rsidP="00E433AE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  <w:r>
                              <w:rPr>
                                <w:color w:val="455F51" w:themeColor="text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1A4B60" id="_x0000_s1030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JwHDL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<v:stroke joinstyle="miter"/>
                <v:formulas/>
                <v:path arrowok="t" o:connecttype="custom" o:connectlocs="1593,311173;0,333;227812,0;1593,311173" o:connectangles="0,0,0,0" textboxrect="0,0,346895,347348"/>
                <v:textbox>
                  <w:txbxContent>
                    <w:p w14:paraId="270778E4" w14:textId="77777777" w:rsidR="00E433AE" w:rsidRPr="00AF4EA4" w:rsidRDefault="00E433AE" w:rsidP="00E433AE">
                      <w:pPr>
                        <w:jc w:val="center"/>
                        <w:rPr>
                          <w:color w:val="455F51" w:themeColor="text2"/>
                        </w:rPr>
                      </w:pPr>
                      <w:r>
                        <w:rPr>
                          <w:color w:val="455F51" w:themeColor="text2"/>
                        </w:rPr>
                        <w:t xml:space="preserve">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        </w:t>
      </w:r>
    </w:p>
    <w:p w14:paraId="55489CE7" w14:textId="11FF2B5F" w:rsidR="00E433AE" w:rsidRDefault="00E433AE" w:rsidP="005D47DE"/>
    <w:p w14:paraId="7E990A78" w14:textId="20E13DD1" w:rsidR="00C44F28" w:rsidRPr="00C44F28" w:rsidRDefault="00C44F28" w:rsidP="00DA6600">
      <w:pPr>
        <w:pStyle w:val="ListParagraph"/>
        <w:numPr>
          <w:ilvl w:val="7"/>
          <w:numId w:val="5"/>
        </w:num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CODING MAFIA </w:t>
      </w:r>
      <w:r w:rsidRPr="00C44F28">
        <w:rPr>
          <w:b/>
          <w:bCs/>
          <w:sz w:val="28"/>
          <w:szCs w:val="28"/>
        </w:rPr>
        <w:t>at Coding Club India</w:t>
      </w:r>
      <w:r>
        <w:rPr>
          <w:b/>
          <w:bCs/>
          <w:sz w:val="28"/>
          <w:szCs w:val="28"/>
        </w:rPr>
        <w:t>.</w:t>
      </w:r>
    </w:p>
    <w:p w14:paraId="2F5B1338" w14:textId="77777777" w:rsidR="00C44F28" w:rsidRPr="00C44F28" w:rsidRDefault="00C44F28" w:rsidP="00C44F28">
      <w:pPr>
        <w:pStyle w:val="ListParagraph"/>
        <w:ind w:left="5605"/>
        <w:rPr>
          <w:sz w:val="12"/>
          <w:szCs w:val="12"/>
        </w:rPr>
      </w:pPr>
    </w:p>
    <w:p w14:paraId="3D00CBF0" w14:textId="7C0D35F7" w:rsidR="00E433AE" w:rsidRPr="00814FC4" w:rsidRDefault="00DA6600" w:rsidP="00DA6600">
      <w:pPr>
        <w:pStyle w:val="ListParagraph"/>
        <w:numPr>
          <w:ilvl w:val="7"/>
          <w:numId w:val="5"/>
        </w:numPr>
        <w:rPr>
          <w:sz w:val="28"/>
          <w:szCs w:val="28"/>
        </w:rPr>
      </w:pPr>
      <w:r w:rsidRPr="00DA6600">
        <w:rPr>
          <w:b/>
          <w:bCs/>
          <w:color w:val="FF0000"/>
          <w:sz w:val="28"/>
          <w:szCs w:val="28"/>
        </w:rPr>
        <w:t>5</w:t>
      </w:r>
      <w:r w:rsidR="00E433AE" w:rsidRPr="00DA6600">
        <w:rPr>
          <w:b/>
          <w:bCs/>
          <w:color w:val="FF0000"/>
          <w:sz w:val="28"/>
          <w:szCs w:val="28"/>
        </w:rPr>
        <w:t>0%</w:t>
      </w:r>
      <w:r w:rsidR="00E433AE" w:rsidRPr="00DA6600">
        <w:rPr>
          <w:sz w:val="28"/>
          <w:szCs w:val="28"/>
        </w:rPr>
        <w:t xml:space="preserve"> </w:t>
      </w:r>
      <w:r w:rsidR="00E433AE" w:rsidRPr="00DA6600">
        <w:rPr>
          <w:b/>
          <w:bCs/>
          <w:sz w:val="28"/>
          <w:szCs w:val="28"/>
        </w:rPr>
        <w:t>Scholarship in CATJEE CLASSES</w:t>
      </w:r>
      <w:r w:rsidR="00814FC4">
        <w:rPr>
          <w:b/>
          <w:bCs/>
          <w:sz w:val="28"/>
          <w:szCs w:val="28"/>
        </w:rPr>
        <w:t>,</w:t>
      </w:r>
      <w:r w:rsidR="00E433AE" w:rsidRPr="00DA6600">
        <w:rPr>
          <w:b/>
          <w:bCs/>
          <w:sz w:val="28"/>
          <w:szCs w:val="28"/>
        </w:rPr>
        <w:t xml:space="preserve"> Varanasi,</w:t>
      </w:r>
      <w:r>
        <w:rPr>
          <w:b/>
          <w:bCs/>
          <w:sz w:val="28"/>
          <w:szCs w:val="28"/>
        </w:rPr>
        <w:t xml:space="preserve"> </w:t>
      </w:r>
      <w:r w:rsidR="00E433AE" w:rsidRPr="00DA6600">
        <w:rPr>
          <w:b/>
          <w:bCs/>
          <w:sz w:val="28"/>
          <w:szCs w:val="28"/>
        </w:rPr>
        <w:t>UP</w:t>
      </w:r>
    </w:p>
    <w:p w14:paraId="77B0321F" w14:textId="77777777" w:rsidR="00814FC4" w:rsidRPr="00814FC4" w:rsidRDefault="00814FC4" w:rsidP="00814FC4">
      <w:pPr>
        <w:ind w:left="4885"/>
        <w:rPr>
          <w:sz w:val="12"/>
          <w:szCs w:val="12"/>
        </w:rPr>
      </w:pPr>
    </w:p>
    <w:p w14:paraId="22824428" w14:textId="4EC3A0F1" w:rsidR="00DA6600" w:rsidRPr="00814FC4" w:rsidRDefault="00E433AE" w:rsidP="00DA6600">
      <w:pPr>
        <w:pStyle w:val="ListParagraph"/>
        <w:numPr>
          <w:ilvl w:val="7"/>
          <w:numId w:val="5"/>
        </w:numPr>
      </w:pPr>
      <w:r w:rsidRPr="00DA6600">
        <w:rPr>
          <w:b/>
          <w:bCs/>
          <w:color w:val="FF0000"/>
          <w:sz w:val="28"/>
          <w:szCs w:val="28"/>
        </w:rPr>
        <w:t xml:space="preserve">20% </w:t>
      </w:r>
      <w:r w:rsidRPr="00DA6600">
        <w:rPr>
          <w:b/>
          <w:bCs/>
          <w:sz w:val="28"/>
          <w:szCs w:val="28"/>
        </w:rPr>
        <w:t xml:space="preserve">Scholarship in RESONANCE </w:t>
      </w:r>
      <w:r w:rsidR="00DA6600" w:rsidRPr="00DA6600">
        <w:rPr>
          <w:b/>
          <w:bCs/>
          <w:sz w:val="28"/>
          <w:szCs w:val="28"/>
        </w:rPr>
        <w:t>KOTA, Rajasthan</w:t>
      </w:r>
    </w:p>
    <w:p w14:paraId="42021C1C" w14:textId="77777777" w:rsidR="00814FC4" w:rsidRPr="00814FC4" w:rsidRDefault="00814FC4" w:rsidP="00814FC4">
      <w:pPr>
        <w:ind w:left="4885"/>
        <w:rPr>
          <w:sz w:val="12"/>
          <w:szCs w:val="12"/>
        </w:rPr>
      </w:pPr>
    </w:p>
    <w:p w14:paraId="2231EF24" w14:textId="2A2E644A" w:rsidR="00DA6600" w:rsidRPr="00DA6600" w:rsidRDefault="00DA6600" w:rsidP="00DA6600">
      <w:pPr>
        <w:pStyle w:val="ListParagraph"/>
        <w:numPr>
          <w:ilvl w:val="7"/>
          <w:numId w:val="5"/>
        </w:numPr>
        <w:spacing w:line="360" w:lineRule="auto"/>
      </w:pPr>
      <w:r w:rsidRPr="00DA6600">
        <w:rPr>
          <w:b/>
          <w:bCs/>
          <w:color w:val="FF0000"/>
          <w:sz w:val="28"/>
          <w:szCs w:val="28"/>
        </w:rPr>
        <w:t>Round-2</w:t>
      </w:r>
      <w:r>
        <w:rPr>
          <w:b/>
          <w:bCs/>
          <w:sz w:val="28"/>
          <w:szCs w:val="28"/>
        </w:rPr>
        <w:t xml:space="preserve"> Qualified for Facebook HackerCup </w:t>
      </w:r>
    </w:p>
    <w:p w14:paraId="304CDD07" w14:textId="27CFDF89" w:rsidR="00DA6600" w:rsidRDefault="00DA6600" w:rsidP="00DA6600">
      <w:pPr>
        <w:pStyle w:val="ListParagraph"/>
        <w:numPr>
          <w:ilvl w:val="7"/>
          <w:numId w:val="5"/>
        </w:numPr>
        <w:spacing w:line="360" w:lineRule="auto"/>
        <w:rPr>
          <w:b/>
          <w:bCs/>
          <w:sz w:val="28"/>
          <w:szCs w:val="28"/>
        </w:rPr>
      </w:pPr>
      <w:r w:rsidRPr="00DA6600">
        <w:rPr>
          <w:b/>
          <w:bCs/>
          <w:color w:val="FF0000"/>
          <w:sz w:val="28"/>
          <w:szCs w:val="28"/>
        </w:rPr>
        <w:t>2389</w:t>
      </w:r>
      <w:r w:rsidRPr="00DA6600">
        <w:rPr>
          <w:b/>
          <w:bCs/>
          <w:color w:val="FF0000"/>
          <w:sz w:val="28"/>
          <w:szCs w:val="28"/>
          <w:vertAlign w:val="superscript"/>
        </w:rPr>
        <w:t>th</w:t>
      </w:r>
      <w:r w:rsidRPr="00DA6600">
        <w:rPr>
          <w:b/>
          <w:bCs/>
          <w:sz w:val="28"/>
          <w:szCs w:val="28"/>
        </w:rPr>
        <w:t xml:space="preserve"> Rank in </w:t>
      </w:r>
      <w:proofErr w:type="spellStart"/>
      <w:r w:rsidRPr="00DA6600">
        <w:rPr>
          <w:b/>
          <w:bCs/>
          <w:sz w:val="28"/>
          <w:szCs w:val="28"/>
        </w:rPr>
        <w:t>LeetCode</w:t>
      </w:r>
      <w:proofErr w:type="spellEnd"/>
      <w:r w:rsidRPr="00DA6600">
        <w:rPr>
          <w:b/>
          <w:bCs/>
          <w:sz w:val="28"/>
          <w:szCs w:val="28"/>
        </w:rPr>
        <w:t xml:space="preserve"> Contest</w:t>
      </w:r>
    </w:p>
    <w:p w14:paraId="46FC20B8" w14:textId="68DE03F2" w:rsidR="00E433AE" w:rsidRDefault="00E433AE" w:rsidP="005D47DE"/>
    <w:p w14:paraId="39D21778" w14:textId="34E73318" w:rsidR="00E433AE" w:rsidRDefault="00DE6897" w:rsidP="00DA6600">
      <w:pPr>
        <w:ind w:left="576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AAA574" wp14:editId="25B60E51">
                <wp:simplePos x="0" y="0"/>
                <wp:positionH relativeFrom="margin">
                  <wp:align>right</wp:align>
                </wp:positionH>
                <wp:positionV relativeFrom="paragraph">
                  <wp:posOffset>64770</wp:posOffset>
                </wp:positionV>
                <wp:extent cx="4474845" cy="705485"/>
                <wp:effectExtent l="0" t="0" r="2095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4845" cy="705485"/>
                        </a:xfrm>
                        <a:prstGeom prst="rect">
                          <a:avLst/>
                        </a:prstGeom>
                        <a:solidFill>
                          <a:srgbClr val="2A4517"/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61450" w14:textId="57B8A86B" w:rsidR="00DE6897" w:rsidRDefault="00DE6897" w:rsidP="00DE6897"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    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AA574" id="Rectangle 10" o:spid="_x0000_s1031" style="position:absolute;left:0;text-align:left;margin-left:301.15pt;margin-top:5.1pt;width:352.35pt;height:55.5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" fillcolor="#2a4517" strokecolor="#31521b [1605]" strokeweight="1pt">
                <v:textbox>
                  <w:txbxContent>
                    <w:p w14:paraId="30361450" w14:textId="57B8A86B" w:rsidR="00DE6897" w:rsidRDefault="00DE6897" w:rsidP="00DE6897"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     HOBBIES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316BC2" w14:textId="66D5CB89" w:rsidR="00E433AE" w:rsidRDefault="00E433AE" w:rsidP="005D47DE"/>
    <w:p w14:paraId="68E6199A" w14:textId="5E71082D" w:rsidR="00E433AE" w:rsidRDefault="00E433AE" w:rsidP="005D47DE"/>
    <w:p w14:paraId="3153A162" w14:textId="20D316FC" w:rsidR="00E433AE" w:rsidRDefault="00E433AE" w:rsidP="005D47DE"/>
    <w:p w14:paraId="1DB0E021" w14:textId="2593065D" w:rsidR="00E433AE" w:rsidRDefault="00E433AE" w:rsidP="005D47DE"/>
    <w:p w14:paraId="1467F65A" w14:textId="4D1FEA48" w:rsidR="00E433AE" w:rsidRDefault="00DE6897" w:rsidP="005D47DE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00F674B8" wp14:editId="343DDDB9">
                <wp:extent cx="227812" cy="311173"/>
                <wp:effectExtent l="0" t="3810" r="0" b="0"/>
                <wp:docPr id="1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7812" cy="311173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65448" w14:textId="6F10E915" w:rsidR="00DE6897" w:rsidRPr="00AF4EA4" w:rsidRDefault="00DE6897" w:rsidP="00DE6897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  <w:r>
                              <w:rPr>
                                <w:color w:val="455F51" w:themeColor="text2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F674B8" id="_x0000_s1032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zt9jwQAAN0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" adj="-11796480,,5400" path="m2426,347348c2024,270140,402,77580,,372l346895,,2426,347348xe" fillcolor="#729928 [2404]" stroked="f" strokeweight="1pt">
                <v:stroke joinstyle="miter"/>
                <v:formulas/>
                <v:path arrowok="t" o:connecttype="custom" o:connectlocs="1593,311173;0,333;227812,0;1593,311173" o:connectangles="0,0,0,0" textboxrect="0,0,346895,347348"/>
                <v:textbox>
                  <w:txbxContent>
                    <w:p w14:paraId="65165448" w14:textId="6F10E915" w:rsidR="00DE6897" w:rsidRPr="00AF4EA4" w:rsidRDefault="00DE6897" w:rsidP="00DE6897">
                      <w:pPr>
                        <w:jc w:val="center"/>
                        <w:rPr>
                          <w:color w:val="455F51" w:themeColor="text2"/>
                        </w:rPr>
                      </w:pPr>
                      <w:r>
                        <w:rPr>
                          <w:color w:val="455F51" w:themeColor="text2"/>
                        </w:rPr>
                        <w:t xml:space="preserve">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EB7452" w14:textId="412CD072" w:rsidR="00E433AE" w:rsidRDefault="00E433AE" w:rsidP="005D47DE"/>
    <w:p w14:paraId="017DB59A" w14:textId="618C5FCA" w:rsidR="00DE6897" w:rsidRPr="008E2CC8" w:rsidRDefault="00DE6897" w:rsidP="008E2CC8">
      <w:pPr>
        <w:pStyle w:val="ListParagraph"/>
        <w:numPr>
          <w:ilvl w:val="8"/>
          <w:numId w:val="8"/>
        </w:numPr>
        <w:spacing w:line="360" w:lineRule="auto"/>
        <w:ind w:right="265"/>
        <w:jc w:val="both"/>
        <w:rPr>
          <w:b/>
          <w:bCs/>
          <w:sz w:val="28"/>
          <w:szCs w:val="28"/>
        </w:rPr>
      </w:pPr>
      <w:r w:rsidRPr="008E2CC8">
        <w:rPr>
          <w:b/>
          <w:bCs/>
          <w:sz w:val="28"/>
          <w:szCs w:val="28"/>
        </w:rPr>
        <w:t>Playing &amp; Watching Football</w:t>
      </w:r>
    </w:p>
    <w:p w14:paraId="4EAC9755" w14:textId="3751FA58" w:rsidR="00DE6897" w:rsidRDefault="00DE6897" w:rsidP="008E2CC8">
      <w:pPr>
        <w:pStyle w:val="ListParagraph"/>
        <w:numPr>
          <w:ilvl w:val="8"/>
          <w:numId w:val="8"/>
        </w:numPr>
        <w:spacing w:line="360" w:lineRule="auto"/>
        <w:ind w:right="265"/>
      </w:pPr>
      <w:r w:rsidRPr="008E2CC8">
        <w:rPr>
          <w:b/>
          <w:bCs/>
          <w:sz w:val="28"/>
          <w:szCs w:val="28"/>
        </w:rPr>
        <w:t>Solving Competitive Programming Problems</w:t>
      </w:r>
    </w:p>
    <w:p w14:paraId="4E366F2C" w14:textId="347994E6" w:rsidR="00DE6897" w:rsidRPr="008E2CC8" w:rsidRDefault="00DE6897" w:rsidP="008E2CC8">
      <w:pPr>
        <w:pStyle w:val="ListParagraph"/>
        <w:numPr>
          <w:ilvl w:val="8"/>
          <w:numId w:val="8"/>
        </w:numPr>
        <w:spacing w:line="360" w:lineRule="auto"/>
        <w:ind w:right="265"/>
        <w:rPr>
          <w:b/>
          <w:bCs/>
          <w:sz w:val="28"/>
          <w:szCs w:val="28"/>
        </w:rPr>
      </w:pPr>
      <w:r w:rsidRPr="008E2CC8">
        <w:rPr>
          <w:b/>
          <w:bCs/>
          <w:sz w:val="28"/>
          <w:szCs w:val="28"/>
        </w:rPr>
        <w:t>Listening to Music</w:t>
      </w:r>
    </w:p>
    <w:p w14:paraId="1953C161" w14:textId="680C85CC" w:rsidR="00DE6897" w:rsidRPr="008E2CC8" w:rsidRDefault="00DE6897" w:rsidP="008E2CC8">
      <w:pPr>
        <w:pStyle w:val="ListParagraph"/>
        <w:numPr>
          <w:ilvl w:val="8"/>
          <w:numId w:val="8"/>
        </w:numPr>
        <w:spacing w:line="360" w:lineRule="auto"/>
        <w:ind w:right="265"/>
        <w:rPr>
          <w:b/>
          <w:bCs/>
          <w:sz w:val="28"/>
          <w:szCs w:val="28"/>
        </w:rPr>
      </w:pPr>
      <w:r w:rsidRPr="00DE6897"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CC78265" wp14:editId="1CE230FD">
                <wp:simplePos x="0" y="0"/>
                <wp:positionH relativeFrom="page">
                  <wp:posOffset>0</wp:posOffset>
                </wp:positionH>
                <wp:positionV relativeFrom="page">
                  <wp:posOffset>1054456</wp:posOffset>
                </wp:positionV>
                <wp:extent cx="7772400" cy="5061"/>
                <wp:effectExtent l="0" t="0" r="0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061"/>
                          <a:chOff x="0" y="0"/>
                          <a:chExt cx="7772400" cy="5061"/>
                        </a:xfrm>
                      </wpg:grpSpPr>
                      <wps:wsp>
                        <wps:cNvPr id="16" name="Shape 10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6A6A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6CE382" id="Group 15" o:spid="_x0000_s1026" style="position:absolute;margin-left:0;margin-top:83.05pt;width:612pt;height:.4pt;z-index:251666432;mso-position-horizontal-relative:page;mso-position-vertical-relative:page" coordsize="7772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">
                <v:shape id="Shape 10" o:spid="_x0000_s1027" style="position:absolute;width:77724;height:0;visibility:visible;mso-wrap-style:square;v-text-anchor:top" coordsize="777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" path="m,l7772400,e" filled="f" strokecolor="#6a6a6a" strokeweight=".14058mm">
                  <v:stroke miterlimit="83231f" joinstyle="miter"/>
                  <v:path arrowok="t" textboxrect="0,0,7772400,0"/>
                </v:shape>
                <w10:wrap type="topAndBottom" anchorx="page" anchory="page"/>
              </v:group>
            </w:pict>
          </mc:Fallback>
        </mc:AlternateContent>
      </w:r>
      <w:r w:rsidR="008E2CC8" w:rsidRPr="008E2CC8">
        <w:rPr>
          <w:b/>
          <w:bCs/>
          <w:sz w:val="28"/>
          <w:szCs w:val="28"/>
        </w:rPr>
        <w:t>Trekking</w:t>
      </w:r>
    </w:p>
    <w:p w14:paraId="3D2E6A46" w14:textId="39E67DB1" w:rsidR="00DE6897" w:rsidRPr="008E2CC8" w:rsidRDefault="00DE6897" w:rsidP="008E2CC8">
      <w:pPr>
        <w:pStyle w:val="ListParagraph"/>
        <w:numPr>
          <w:ilvl w:val="8"/>
          <w:numId w:val="8"/>
        </w:numPr>
        <w:spacing w:line="360" w:lineRule="auto"/>
        <w:ind w:right="265"/>
        <w:rPr>
          <w:b/>
          <w:bCs/>
          <w:sz w:val="28"/>
          <w:szCs w:val="28"/>
        </w:rPr>
      </w:pPr>
      <w:r w:rsidRPr="008E2CC8">
        <w:rPr>
          <w:b/>
          <w:bCs/>
          <w:sz w:val="28"/>
          <w:szCs w:val="28"/>
        </w:rPr>
        <w:t>Travelling</w:t>
      </w:r>
    </w:p>
    <w:p w14:paraId="4317A761" w14:textId="38AFD692" w:rsidR="00E433AE" w:rsidRDefault="00E433AE" w:rsidP="005D47DE"/>
    <w:p w14:paraId="5DC92F3D" w14:textId="2E3104A2" w:rsidR="00E433AE" w:rsidRDefault="00E433AE" w:rsidP="00DA6600">
      <w:pPr>
        <w:ind w:left="3600" w:firstLine="720"/>
      </w:pPr>
      <w:r>
        <w:lastRenderedPageBreak/>
        <w:t xml:space="preserve"> </w:t>
      </w:r>
    </w:p>
    <w:sectPr w:rsidR="00E433AE" w:rsidSect="00F56513">
      <w:headerReference w:type="default" r:id="rId16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E4027" w14:textId="77777777" w:rsidR="0096280F" w:rsidRDefault="0096280F" w:rsidP="00C51CF5">
      <w:r>
        <w:separator/>
      </w:r>
    </w:p>
  </w:endnote>
  <w:endnote w:type="continuationSeparator" w:id="0">
    <w:p w14:paraId="6D108B30" w14:textId="77777777" w:rsidR="0096280F" w:rsidRDefault="0096280F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FA599" w14:textId="77777777" w:rsidR="0096280F" w:rsidRDefault="0096280F" w:rsidP="00C51CF5">
      <w:r>
        <w:separator/>
      </w:r>
    </w:p>
  </w:footnote>
  <w:footnote w:type="continuationSeparator" w:id="0">
    <w:p w14:paraId="2B1E46FD" w14:textId="77777777" w:rsidR="0096280F" w:rsidRDefault="0096280F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DAEC8" w14:textId="77777777" w:rsidR="00C51CF5" w:rsidRDefault="00F56513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49FE30F" wp14:editId="54D67CF5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536D57A8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CA117D"/>
    <w:multiLevelType w:val="hybridMultilevel"/>
    <w:tmpl w:val="1C3ED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A6FD86">
      <w:start w:val="1"/>
      <w:numFmt w:val="bullet"/>
      <w:lvlText w:val="o"/>
      <w:lvlJc w:val="left"/>
      <w:pPr>
        <w:ind w:left="5605" w:hanging="360"/>
      </w:pPr>
      <w:rPr>
        <w:rFonts w:ascii="Courier New" w:hAnsi="Courier New" w:cs="Courier New" w:hint="default"/>
        <w:sz w:val="28"/>
        <w:szCs w:val="28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96032"/>
    <w:multiLevelType w:val="hybridMultilevel"/>
    <w:tmpl w:val="31AE2624"/>
    <w:lvl w:ilvl="0" w:tplc="859C5B70">
      <w:start w:val="1"/>
      <w:numFmt w:val="bullet"/>
      <w:lvlText w:val="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566B5E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  <w:sz w:val="28"/>
        <w:szCs w:val="28"/>
      </w:rPr>
    </w:lvl>
  </w:abstractNum>
  <w:abstractNum w:abstractNumId="3" w15:restartNumberingAfterBreak="0">
    <w:nsid w:val="2D637793"/>
    <w:multiLevelType w:val="hybridMultilevel"/>
    <w:tmpl w:val="31D403E6"/>
    <w:lvl w:ilvl="0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4" w15:restartNumberingAfterBreak="0">
    <w:nsid w:val="43751B64"/>
    <w:multiLevelType w:val="hybridMultilevel"/>
    <w:tmpl w:val="15D4E904"/>
    <w:lvl w:ilvl="0" w:tplc="859C5B70">
      <w:start w:val="1"/>
      <w:numFmt w:val="bullet"/>
      <w:lvlText w:val="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4589A"/>
    <w:multiLevelType w:val="hybridMultilevel"/>
    <w:tmpl w:val="B9BAA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C4333"/>
    <w:multiLevelType w:val="hybridMultilevel"/>
    <w:tmpl w:val="A19095C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3551A"/>
    <w:multiLevelType w:val="hybridMultilevel"/>
    <w:tmpl w:val="1FFEC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E14F3"/>
    <w:multiLevelType w:val="hybridMultilevel"/>
    <w:tmpl w:val="4EF6CC20"/>
    <w:lvl w:ilvl="0" w:tplc="859C5B70">
      <w:start w:val="1"/>
      <w:numFmt w:val="bullet"/>
      <w:lvlText w:val="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8F1"/>
    <w:rsid w:val="000521EF"/>
    <w:rsid w:val="000A545F"/>
    <w:rsid w:val="000F3BEA"/>
    <w:rsid w:val="0010314C"/>
    <w:rsid w:val="00153B84"/>
    <w:rsid w:val="00196AAB"/>
    <w:rsid w:val="001A4D1A"/>
    <w:rsid w:val="001B0B3D"/>
    <w:rsid w:val="001B5A5E"/>
    <w:rsid w:val="003B0DB8"/>
    <w:rsid w:val="003B57B0"/>
    <w:rsid w:val="00431999"/>
    <w:rsid w:val="00443E2D"/>
    <w:rsid w:val="00523DE5"/>
    <w:rsid w:val="005438F1"/>
    <w:rsid w:val="00572086"/>
    <w:rsid w:val="00597871"/>
    <w:rsid w:val="005B56D5"/>
    <w:rsid w:val="005D47DE"/>
    <w:rsid w:val="005F364E"/>
    <w:rsid w:val="0062123A"/>
    <w:rsid w:val="00635EF0"/>
    <w:rsid w:val="00646E75"/>
    <w:rsid w:val="00663587"/>
    <w:rsid w:val="006D409C"/>
    <w:rsid w:val="00776643"/>
    <w:rsid w:val="00797579"/>
    <w:rsid w:val="007D0F5B"/>
    <w:rsid w:val="00814FC4"/>
    <w:rsid w:val="00882E29"/>
    <w:rsid w:val="008E2CC8"/>
    <w:rsid w:val="008F290E"/>
    <w:rsid w:val="00942045"/>
    <w:rsid w:val="0096280F"/>
    <w:rsid w:val="00964B9F"/>
    <w:rsid w:val="009F215D"/>
    <w:rsid w:val="00A73BCA"/>
    <w:rsid w:val="00A75FCE"/>
    <w:rsid w:val="00AB1301"/>
    <w:rsid w:val="00AC5509"/>
    <w:rsid w:val="00AF4EA4"/>
    <w:rsid w:val="00B0669D"/>
    <w:rsid w:val="00B90CEF"/>
    <w:rsid w:val="00B95D4D"/>
    <w:rsid w:val="00C44F28"/>
    <w:rsid w:val="00C51CF5"/>
    <w:rsid w:val="00C729AC"/>
    <w:rsid w:val="00C93D20"/>
    <w:rsid w:val="00CA407F"/>
    <w:rsid w:val="00D00A30"/>
    <w:rsid w:val="00D8438A"/>
    <w:rsid w:val="00DA6600"/>
    <w:rsid w:val="00DC71AE"/>
    <w:rsid w:val="00DE6897"/>
    <w:rsid w:val="00DF586F"/>
    <w:rsid w:val="00E433AE"/>
    <w:rsid w:val="00E55D74"/>
    <w:rsid w:val="00E76B36"/>
    <w:rsid w:val="00E774C3"/>
    <w:rsid w:val="00E8541C"/>
    <w:rsid w:val="00F56513"/>
    <w:rsid w:val="00F67DED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8A62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character" w:styleId="UnresolvedMention">
    <w:name w:val="Unresolved Mention"/>
    <w:basedOn w:val="DefaultParagraphFont"/>
    <w:uiPriority w:val="99"/>
    <w:semiHidden/>
    <w:unhideWhenUsed/>
    <w:rsid w:val="00E76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prakharjaiswal11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prakharjaiswal-b98454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rakhar.jais18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prakharjaiswal11/Stock-Price-Predictor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eetcode.com/prjsl11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kh\AppData\Roaming\Microsoft\Templates\Green%20cub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403EEF18AF4A10A3A86B9282F30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B803A-2746-450B-8597-B56A205C8CE5}"/>
      </w:docPartPr>
      <w:docPartBody>
        <w:p w:rsidR="00480BCA" w:rsidRDefault="00E92BE8">
          <w:pPr>
            <w:pStyle w:val="73403EEF18AF4A10A3A86B9282F3098B"/>
          </w:pPr>
          <w:r w:rsidRPr="00036450">
            <w:t>EDUCATION</w:t>
          </w:r>
        </w:p>
      </w:docPartBody>
    </w:docPart>
    <w:docPart>
      <w:docPartPr>
        <w:name w:val="83498D1DF29648EDA6A55E0BFE0EB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3950E-F7D9-4B47-8A98-2DE6C7E3F0DA}"/>
      </w:docPartPr>
      <w:docPartBody>
        <w:p w:rsidR="00480BCA" w:rsidRDefault="00E92BE8">
          <w:pPr>
            <w:pStyle w:val="83498D1DF29648EDA6A55E0BFE0EBBF1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34880C41FCBD490982AC77D5A1F59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539AD-BBB1-4968-B4A0-CEFE2C188016}"/>
      </w:docPartPr>
      <w:docPartBody>
        <w:p w:rsidR="00480BCA" w:rsidRDefault="00E92BE8">
          <w:pPr>
            <w:pStyle w:val="34880C41FCBD490982AC77D5A1F593F9"/>
          </w:pPr>
          <w:r w:rsidRPr="004D3011">
            <w:t>PHONE:</w:t>
          </w:r>
        </w:p>
      </w:docPartBody>
    </w:docPart>
    <w:docPart>
      <w:docPartPr>
        <w:name w:val="D394AEA626474CC9AEEFF94E11777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3D7B9-0C8F-449A-BF94-778CC7CB908C}"/>
      </w:docPartPr>
      <w:docPartBody>
        <w:p w:rsidR="00480BCA" w:rsidRDefault="009639C4" w:rsidP="009639C4">
          <w:pPr>
            <w:pStyle w:val="D394AEA626474CC9AEEFF94E11777ADB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9C4"/>
    <w:rsid w:val="002B0AF4"/>
    <w:rsid w:val="003F6F9C"/>
    <w:rsid w:val="00480BCA"/>
    <w:rsid w:val="009639C4"/>
    <w:rsid w:val="00AD2210"/>
    <w:rsid w:val="00E9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403EEF18AF4A10A3A86B9282F3098B">
    <w:name w:val="73403EEF18AF4A10A3A86B9282F3098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en-US" w:eastAsia="ja-JP"/>
    </w:rPr>
  </w:style>
  <w:style w:type="paragraph" w:customStyle="1" w:styleId="83498D1DF29648EDA6A55E0BFE0EBBF1">
    <w:name w:val="83498D1DF29648EDA6A55E0BFE0EBBF1"/>
  </w:style>
  <w:style w:type="paragraph" w:customStyle="1" w:styleId="34880C41FCBD490982AC77D5A1F593F9">
    <w:name w:val="34880C41FCBD490982AC77D5A1F593F9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D394AEA626474CC9AEEFF94E11777ADB">
    <w:name w:val="D394AEA626474CC9AEEFF94E11777ADB"/>
    <w:rsid w:val="009639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005D0F-50E4-4B24-ABD5-2A2FCD2FE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resume.dotx</Template>
  <TotalTime>0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2021-05-16T05:45:00Z</dcterms:created>
  <dcterms:modified xsi:type="dcterms:W3CDTF">2021-05-22T09:32:00Z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